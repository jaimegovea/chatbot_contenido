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BE8C" w14:textId="2423FF27" w:rsidR="00971E6E" w:rsidRPr="00D55116" w:rsidRDefault="00971E6E" w:rsidP="00971E6E">
      <w:pPr>
        <w:jc w:val="center"/>
        <w:rPr>
          <w:b/>
          <w:bCs/>
          <w:color w:val="7A0000"/>
          <w:sz w:val="30"/>
          <w:szCs w:val="30"/>
          <w:lang w:val="es-EC"/>
        </w:rPr>
      </w:pPr>
      <w:r w:rsidRPr="00D55116">
        <w:rPr>
          <w:b/>
          <w:bCs/>
          <w:color w:val="7A0000"/>
          <w:sz w:val="30"/>
          <w:szCs w:val="30"/>
          <w:lang w:val="es-EC"/>
        </w:rPr>
        <w:t xml:space="preserve">NOMBRE DE LA MATERIA</w:t>
      </w:r>
    </w:p>
    <w:p w14:paraId="14003D7C" w14:textId="426AE593" w:rsidR="00270EB6" w:rsidRPr="00D55116" w:rsidRDefault="00A45195" w:rsidP="00971E6E">
      <w:pPr>
        <w:jc w:val="center"/>
        <w:rPr>
          <w:color w:val="7A0000"/>
          <w:sz w:val="30"/>
          <w:szCs w:val="30"/>
          <w:lang w:val="es-EC"/>
        </w:rPr>
      </w:pPr>
      <w:proofErr w:type="gramStart"/>
      <w:r>
        <w:rPr>
          <w:color w:val="808080" w:themeColor="background1" w:themeShade="80"/>
          <w:sz w:val="30"/>
          <w:szCs w:val="30"/>
          <w:lang w:val="es-EC"/>
        </w:rPr>
        <w:t xml:space="preserve">Ciencia de Datos e Inteligencia Artificial</w:t>
      </w:r>
    </w:p>
    <w:p w14:paraId="29A4B905" w14:textId="77777777" w:rsidR="00971E6E" w:rsidRPr="00D55116" w:rsidRDefault="00971E6E" w:rsidP="00971E6E">
      <w:pPr>
        <w:jc w:val="center"/>
        <w:rPr>
          <w:b/>
          <w:bCs/>
          <w:color w:val="7A0000"/>
          <w:sz w:val="30"/>
          <w:szCs w:val="30"/>
          <w:lang w:val="es-EC"/>
        </w:rPr>
      </w:pPr>
    </w:p>
    <w:p w14:paraId="37B6FB64" w14:textId="31CCC5D4" w:rsidR="004D1855" w:rsidRPr="00D55116" w:rsidRDefault="00971E6E" w:rsidP="00971E6E">
      <w:pPr>
        <w:jc w:val="center"/>
        <w:rPr>
          <w:b/>
          <w:bCs/>
          <w:color w:val="7A0000"/>
          <w:sz w:val="26"/>
          <w:szCs w:val="26"/>
          <w:lang w:val="es-EC"/>
        </w:rPr>
      </w:pPr>
      <w:r w:rsidRPr="00D55116">
        <w:rPr>
          <w:b/>
          <w:bCs/>
          <w:color w:val="7A0000"/>
          <w:sz w:val="26"/>
          <w:szCs w:val="26"/>
          <w:lang w:val="es-EC"/>
        </w:rPr>
        <w:t>GUIA DE LABOR</w:t>
      </w:r>
      <w:r w:rsidR="002B575B" w:rsidRPr="00D55116">
        <w:rPr>
          <w:b/>
          <w:bCs/>
          <w:color w:val="7A0000"/>
          <w:sz w:val="26"/>
          <w:szCs w:val="26"/>
          <w:lang w:val="es-EC"/>
        </w:rPr>
        <w:t>A</w:t>
      </w:r>
      <w:r w:rsidRPr="00D55116">
        <w:rPr>
          <w:b/>
          <w:bCs/>
          <w:color w:val="7A0000"/>
          <w:sz w:val="26"/>
          <w:szCs w:val="26"/>
          <w:lang w:val="es-EC"/>
        </w:rPr>
        <w:t>TORIO #</w:t>
      </w:r>
    </w:p>
    <w:p w14:paraId="27AB2CB3" w14:textId="592721A7" w:rsidR="00971E6E" w:rsidRPr="00D55116" w:rsidRDefault="00971E6E" w:rsidP="00971E6E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tbl>
      <w:tblPr>
        <w:tblStyle w:val="Tablaconcuadrcula"/>
        <w:tblW w:w="8454" w:type="dxa"/>
        <w:tblLook w:val="04A0" w:firstRow="1" w:lastRow="0" w:firstColumn="1" w:lastColumn="0" w:noHBand="0" w:noVBand="1"/>
      </w:tblPr>
      <w:tblGrid>
        <w:gridCol w:w="3256"/>
        <w:gridCol w:w="5198"/>
      </w:tblGrid>
      <w:tr w:rsidR="00971E6E" w:rsidRPr="00D55116" w14:paraId="7FC16E9B" w14:textId="77777777" w:rsidTr="003141FE">
        <w:trPr>
          <w:trHeight w:val="300"/>
        </w:trPr>
        <w:tc>
          <w:tcPr>
            <w:tcW w:w="3256" w:type="dxa"/>
          </w:tcPr>
          <w:p w14:paraId="5A35FFDA" w14:textId="1A9447C2" w:rsidR="00971E6E" w:rsidRPr="00D55116" w:rsidRDefault="00B20661" w:rsidP="00971E6E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</w:pPr>
            <w:r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NOMBRE DE LA PR</w:t>
            </w:r>
            <w:r w:rsidR="00270EB6"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Á</w:t>
            </w:r>
            <w:r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CTICA</w:t>
            </w:r>
            <w:r w:rsidR="00270EB6"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 xml:space="preserve">:</w:t>
            </w:r>
          </w:p>
        </w:tc>
        <w:tc>
          <w:tcPr>
            <w:tcW w:w="5198" w:type="dxa"/>
          </w:tcPr>
          <w:p w14:paraId="7D429E57" w14:textId="169C5C56" w:rsidR="00971E6E" w:rsidRPr="00D55116" w:rsidRDefault="00A45195" w:rsidP="00971E6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C"/>
              </w:rPr>
            </w:pPr>
            <w:proofErr w:type="gramStart"/>
            <w:r>
              <w:rPr>
                <w:b/>
                <w:bCs/>
              </w:rPr>
              <w:t xml:space="preserve">Introducción a la Ciencia de Datos</w:t>
            </w:r>
          </w:p>
        </w:tc>
      </w:tr>
      <w:tr w:rsidR="00971E6E" w:rsidRPr="00D55116" w14:paraId="064E6B1A" w14:textId="77777777" w:rsidTr="003141FE">
        <w:trPr>
          <w:trHeight w:val="300"/>
        </w:trPr>
        <w:tc>
          <w:tcPr>
            <w:tcW w:w="3256" w:type="dxa"/>
          </w:tcPr>
          <w:p w14:paraId="2E9077DB" w14:textId="4591A376" w:rsidR="00971E6E" w:rsidRPr="00D55116" w:rsidRDefault="00B20661" w:rsidP="00971E6E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</w:pPr>
            <w:r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LABORATORIO</w:t>
            </w:r>
            <w:r w:rsidR="00270EB6"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:</w:t>
            </w:r>
          </w:p>
        </w:tc>
        <w:tc>
          <w:tcPr>
            <w:tcW w:w="5198" w:type="dxa"/>
          </w:tcPr>
          <w:p w14:paraId="3ABD2C04" w14:textId="16E378F1" w:rsidR="00971E6E" w:rsidRPr="00D55116" w:rsidRDefault="00971E6E" w:rsidP="00971E6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C"/>
              </w:rPr>
            </w:pPr>
          </w:p>
        </w:tc>
      </w:tr>
      <w:tr w:rsidR="00971E6E" w:rsidRPr="00D55116" w14:paraId="122223E3" w14:textId="77777777" w:rsidTr="003141FE">
        <w:trPr>
          <w:trHeight w:val="300"/>
        </w:trPr>
        <w:tc>
          <w:tcPr>
            <w:tcW w:w="3256" w:type="dxa"/>
          </w:tcPr>
          <w:p w14:paraId="42C52412" w14:textId="7F38B25E" w:rsidR="00971E6E" w:rsidRPr="00D55116" w:rsidRDefault="00270EB6" w:rsidP="00971E6E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</w:pPr>
            <w:r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PROFESOR:</w:t>
            </w:r>
          </w:p>
        </w:tc>
        <w:tc>
          <w:tcPr>
            <w:tcW w:w="5198" w:type="dxa"/>
          </w:tcPr>
          <w:p w14:paraId="096F692A" w14:textId="2B124271" w:rsidR="00971E6E" w:rsidRPr="00D55116" w:rsidRDefault="00971E6E" w:rsidP="00813A8A">
            <w:pPr>
              <w:rPr>
                <w:rFonts w:asciiTheme="minorHAnsi" w:hAnsiTheme="minorHAnsi" w:cstheme="minorBidi"/>
                <w:sz w:val="24"/>
                <w:szCs w:val="24"/>
                <w:lang w:val="es-EC"/>
              </w:rPr>
            </w:pPr>
          </w:p>
        </w:tc>
      </w:tr>
      <w:tr w:rsidR="00270EB6" w:rsidRPr="00D55116" w14:paraId="37172F51" w14:textId="77777777" w:rsidTr="003141FE">
        <w:trPr>
          <w:trHeight w:val="300"/>
        </w:trPr>
        <w:tc>
          <w:tcPr>
            <w:tcW w:w="3256" w:type="dxa"/>
          </w:tcPr>
          <w:p w14:paraId="2C384854" w14:textId="03011274" w:rsidR="00270EB6" w:rsidRPr="00D55116" w:rsidRDefault="00270EB6" w:rsidP="00971E6E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</w:pPr>
            <w:r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FECHA:</w:t>
            </w:r>
          </w:p>
        </w:tc>
        <w:tc>
          <w:tcPr>
            <w:tcW w:w="5198" w:type="dxa"/>
          </w:tcPr>
          <w:p w14:paraId="063B96DC" w14:textId="7BCA4EA2" w:rsidR="00270EB6" w:rsidRPr="00D55116" w:rsidRDefault="00270EB6" w:rsidP="632E3A57">
            <w:pPr>
              <w:jc w:val="both"/>
              <w:rPr>
                <w:rFonts w:asciiTheme="minorHAnsi" w:hAnsiTheme="minorHAnsi" w:cstheme="minorBidi"/>
                <w:sz w:val="24"/>
                <w:szCs w:val="24"/>
                <w:lang w:val="es-EC"/>
              </w:rPr>
            </w:pPr>
          </w:p>
        </w:tc>
      </w:tr>
    </w:tbl>
    <w:p w14:paraId="170A0E49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77D2C143" w14:textId="77777777" w:rsidR="00B26214" w:rsidRPr="00B26214" w:rsidRDefault="00B26214" w:rsidP="00B26214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3141FE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I.</w:t>
      </w:r>
      <w:r w:rsidRPr="00B26214">
        <w:rPr>
          <w:rFonts w:asciiTheme="minorHAnsi" w:hAnsiTheme="minorHAnsi" w:cstheme="minorHAnsi"/>
          <w:sz w:val="24"/>
          <w:szCs w:val="24"/>
          <w:lang w:val="es-EC"/>
        </w:rPr>
        <w:tab/>
      </w: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 xml:space="preserve">OBJETIVOS</w:t>
      </w:r>
    </w:p>
    <w:p w14:paraId="404BCB5A" w14:textId="43844E4A" w:rsidR="00A45195" w:rsidRPr="00A45195" w:rsidRDefault="00A45195" w:rsidP="00A45195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/>
      </w:r>
    </w:p>
    <w:p w14:paraId="00D14652" w14:textId="7290E2D7" w:rsidR="009F3451" w:rsidRPr="009F3451" w:rsidRDefault="00A45195" w:rsidP="009F345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Familiarizarse con conceptos y aplicaciones clave de la ciencia de datos. </w:t>
      </w:r>
    </w:p>
    <w:p w14:paraId="00D14652" w14:textId="7290E2D7" w:rsidR="009F3451" w:rsidRPr="009F3451" w:rsidRDefault="00A45195" w:rsidP="009F345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Desarrollar habilidades para analizar y aplicar conceptos en situaciones prácticas. </w:t>
      </w:r>
    </w:p>
    <w:p w14:paraId="4FB45932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4421D318" w14:textId="43401CF7" w:rsidR="001D32C0" w:rsidRPr="001D32C0" w:rsidRDefault="00B26214" w:rsidP="001D32C0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</w:pPr>
      <w:bookmarkStart w:id="0" w:name="_Hlk126761355"/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II.</w:t>
      </w: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ab/>
        <w:t xml:space="preserve">RESULTADO DE APRENDIZAJE ESPERADO</w:t>
      </w:r>
    </w:p>
    <w:p w14:paraId="6F147561" w14:textId="115231D6" w:rsidR="00B26214" w:rsidRPr="003141FE" w:rsidRDefault="00A45195" w:rsidP="003141FE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Identifica, formula y resuelve problemas complejos de ingeniería mediante la aplicación de principios de ingeniería, ciencia y matemática.</w:t>
      </w:r>
    </w:p>
    <w:bookmarkEnd w:id="0"/>
    <w:p w14:paraId="7EE7EDBD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22987442" w14:textId="77777777" w:rsidR="00B26214" w:rsidRPr="00B26214" w:rsidRDefault="00B26214" w:rsidP="632E3A57">
      <w:pPr>
        <w:shd w:val="clear" w:color="auto" w:fill="D9D9D9" w:themeFill="background1" w:themeFillShade="D9"/>
        <w:jc w:val="both"/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</w:pPr>
      <w:r w:rsidRPr="1C0C42BE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III.</w:t>
      </w:r>
      <w:r>
        <w:tab/>
      </w:r>
      <w:r w:rsidRPr="1C0C42BE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 xml:space="preserve">INTRODUCCIÓN TEÓRICA</w:t>
      </w:r>
    </w:p>
    <w:p w14:paraId="4DB0C08C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3F8000C" w14:textId="26F160D8" w:rsidR="00A45195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La ciencia de datos es un campo interdisciplinario que utiliza métodos, procesos, algoritmos y sistemas para extraer conocimiento e insights de datos en diversas formas.</w:t>
      </w:r>
    </w:p>
    <w:p w14:paraId="4B08F1AA" w14:textId="52162F65" w:rsidR="00A45195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/>
      </w:r>
    </w:p>
    <w:p w14:paraId="41DF18F7" w14:textId="77777777" w:rsidR="00A45195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Conceptos de la Ciencia de Datos: Incluye la comprensión de datos estructurados y no estructurados, así como técnicas para manejar la variedad, volumen y velocidad de estos datos. </w:t>
      </w:r>
    </w:p>
    <w:p w14:paraId="1BFB2C42" w14:textId="6DC53715" w:rsidR="00A45195" w:rsidRPr="005F0C91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/>
      </w:r>
    </w:p>
    <w:p w14:paraId="41DF18F7" w14:textId="77777777" w:rsidR="00A45195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Proceso de Ciencia de Datos: Consiste en la recopilación de datos, limpieza, exploración, modelado y visualización para obtener información útil y aplicable. </w:t>
      </w:r>
    </w:p>
    <w:p w14:paraId="1BFB2C42" w14:textId="6DC53715" w:rsidR="00A45195" w:rsidRPr="005F0C91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/>
      </w:r>
    </w:p>
    <w:p w14:paraId="41DF18F7" w14:textId="77777777" w:rsidR="00A45195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Aplicaciones de la Ciencia de Datos: Varían desde la mejora de procesos empresariales hasta la previsión del comportamiento del consumidor a través de la analítica predictiva. </w:t>
      </w:r>
    </w:p>
    <w:p w14:paraId="1BFB2C42" w14:textId="6DC53715" w:rsidR="00A45195" w:rsidRPr="005F0C91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/>
      </w:r>
    </w:p>
    <w:p w14:paraId="3A3C7F85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3DF4D2A8" w14:textId="42B0E1FB" w:rsidR="00B26214" w:rsidRPr="00B26214" w:rsidRDefault="00B26214" w:rsidP="632E3A57">
      <w:pPr>
        <w:shd w:val="clear" w:color="auto" w:fill="D9D9D9" w:themeFill="background1" w:themeFillShade="D9"/>
        <w:jc w:val="both"/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</w:pPr>
      <w:r w:rsidRPr="632E3A57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IV.</w:t>
      </w:r>
      <w:r>
        <w:tab/>
      </w:r>
      <w:r w:rsidRPr="632E3A57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MATERIALES Y EQUIPO</w:t>
      </w:r>
      <w:r w:rsidR="05358C6D" w:rsidRPr="632E3A57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 xml:space="preserve">S</w:t>
      </w:r>
    </w:p>
    <w:p w14:paraId="6697DFC8" w14:textId="3904375C" w:rsidR="00A45195" w:rsidRPr="00A45195" w:rsidRDefault="00A45195" w:rsidP="00A45195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/>
      </w:r>
    </w:p>
    <w:p w14:paraId="3E9D6469" w14:textId="10146B7D" w:rsidR="00CB1FD1" w:rsidRPr="00CB1FD1" w:rsidRDefault="00A45195" w:rsidP="00CB1FD1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Computadora con acceso a internet </w:t>
      </w:r>
    </w:p>
    <w:p w14:paraId="3E9D6469" w14:textId="10146B7D" w:rsidR="00CB1FD1" w:rsidRPr="00CB1FD1" w:rsidRDefault="00A45195" w:rsidP="00CB1FD1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Presentación sobre Ciencia de Datos </w:t>
      </w:r>
    </w:p>
    <w:p w14:paraId="3E9D6469" w14:textId="10146B7D" w:rsidR="00CB1FD1" w:rsidRPr="00CB1FD1" w:rsidRDefault="00A45195" w:rsidP="00CB1FD1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Software para análisis de datos (opcional) </w:t>
      </w:r>
    </w:p>
    <w:p w14:paraId="5F2AA13A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1780870" w14:textId="0665D7D4" w:rsidR="00B26214" w:rsidRPr="00B26214" w:rsidRDefault="00B26214" w:rsidP="632E3A57">
      <w:pPr>
        <w:shd w:val="clear" w:color="auto" w:fill="D9D9D9" w:themeFill="background1" w:themeFillShade="D9"/>
        <w:jc w:val="both"/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</w:pPr>
      <w:r w:rsidRPr="1C0C42BE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V.</w:t>
      </w:r>
      <w:r>
        <w:tab/>
      </w:r>
      <w:r w:rsidRPr="1C0C42BE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 xml:space="preserve">PROCEDIMIENTO </w:t>
      </w:r>
      <w:r w:rsidR="66A2DD6D" w:rsidRPr="1C0C42BE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 xml:space="preserve">/METODOLOGIA</w:t>
      </w:r>
    </w:p>
    <w:p w14:paraId="74E86668" w14:textId="178B5CF4" w:rsidR="00B26214" w:rsidRDefault="00A45195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/>
      </w:r>
    </w:p>
    <w:p w14:paraId="5300F70E" w14:textId="5AC59263" w:rsidR="00A45195" w:rsidRDefault="00A45195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Análisis de Casos Prácticos</w:t>
      </w:r>
    </w:p>
    <w:p w14:paraId="2439F62D" w14:textId="3454A912" w:rsidR="00A45195" w:rsidRDefault="00A45195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ab/>
        <w:t xml:space="preserve"/>
      </w:r>
    </w:p>
    <w:p w14:paraId="6D5F410E" w14:textId="0D0152BE" w:rsidR="00A45195" w:rsidRPr="00A45195" w:rsidRDefault="00A45195" w:rsidP="00A45195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Revise el material de la presentación sobre Ciencia de Datos. </w:t>
      </w:r>
    </w:p>
    <w:p w14:paraId="6D5F410E" w14:textId="0D0152BE" w:rsidR="00A45195" w:rsidRPr="00A45195" w:rsidRDefault="00A45195" w:rsidP="00A45195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Forme grupos y elija un caso práctico de aplicación de ciencia de datos. </w:t>
      </w:r>
    </w:p>
    <w:p w14:paraId="6D5F410E" w14:textId="0D0152BE" w:rsidR="00A45195" w:rsidRPr="00A45195" w:rsidRDefault="00A45195" w:rsidP="00A45195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Discuta en grupo cómo se podría abordar este caso utilizando los conceptos aprendidos. </w:t>
      </w:r>
      <w:r w:rsidR="00EB5B37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</w:p>
    <w:p w14:paraId="5300F70E" w14:textId="5AC59263" w:rsidR="00A45195" w:rsidRDefault="00A45195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Aplicación de Conceptos</w:t>
      </w:r>
    </w:p>
    <w:p w14:paraId="2439F62D" w14:textId="3454A912" w:rsidR="00A45195" w:rsidRDefault="00A45195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ab/>
        <w:t xml:space="preserve"/>
      </w:r>
    </w:p>
    <w:p w14:paraId="6D5F410E" w14:textId="0D0152BE" w:rsidR="00A45195" w:rsidRPr="00A45195" w:rsidRDefault="00A45195" w:rsidP="00A45195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Desarrolle un pequeño proyecto en grupo que aplique conceptos de ciencia de datos en un problema simulado. </w:t>
      </w:r>
    </w:p>
    <w:p w14:paraId="6D5F410E" w14:textId="0D0152BE" w:rsidR="00A45195" w:rsidRPr="00A45195" w:rsidRDefault="00A45195" w:rsidP="00A45195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Prepare una breve presentación explicando el enfoque y las conclusiones alcanzadas. </w:t>
      </w:r>
      <w:r w:rsidR="00EB5B37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</w:p>
    <w:p w14:paraId="52E903CE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5043DE36" w14:textId="77777777" w:rsidR="00B26214" w:rsidRPr="00B26214" w:rsidRDefault="00B26214" w:rsidP="00B26214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</w:pP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 xml:space="preserve">VII.</w:t>
      </w: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ab/>
        <w:t xml:space="preserve">BIBLIOGRAFÍA  </w:t>
      </w:r>
    </w:p>
    <w:p w14:paraId="6E559881" w14:textId="64C884F9" w:rsidR="00A45195" w:rsidRPr="00A45195" w:rsidRDefault="00A45195" w:rsidP="00A45195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/>
      </w:r>
    </w:p>
    <w:p w14:paraId="2C713DDD" w14:textId="7E397096" w:rsidR="00E478AC" w:rsidRPr="00A45195" w:rsidRDefault="00A45195" w:rsidP="00E478AC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Introducción a la Ciencia de Datos: https://learning.oreilly.com/library/view/introduction-to-data/9781492074564/ </w:t>
      </w:r>
    </w:p>
    <w:p w14:paraId="69F552A5" w14:textId="77777777" w:rsidR="00E478AC" w:rsidRPr="00B26214" w:rsidRDefault="00E478AC" w:rsidP="00E478AC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3706FC4" w14:textId="24A0EEA8" w:rsidR="00E478AC" w:rsidRPr="00B26214" w:rsidRDefault="00E478AC" w:rsidP="00E478AC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</w:pP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VII</w:t>
      </w:r>
      <w:r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I</w:t>
      </w: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.</w:t>
      </w: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ab/>
      </w:r>
      <w:r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 xml:space="preserve">Anexos</w:t>
      </w:r>
    </w:p>
    <w:p w14:paraId="655D0FD9" w14:textId="3B6E65B8" w:rsidR="00E478AC" w:rsidRDefault="00A45195" w:rsidP="00E478AC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/>
      </w:r>
    </w:p>
    <w:p w14:paraId="7BE92D97" w14:textId="59CDE5F9" w:rsidR="00A45195" w:rsidRDefault="00A45195" w:rsidP="00A4519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Conceptos Clave de la Ciencia de Datos</w:t>
      </w:r>
    </w:p>
    <w:p w14:paraId="4E5E433F" w14:textId="65E45610" w:rsidR="00A45195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>Objetivo: </w:t>
      </w: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Reflexionar sobre los conceptos y aplicaciones clave discutidos durante el taller.</w:t>
      </w:r>
    </w:p>
    <w:p w14:paraId="7278AE32" w14:textId="78B63A30" w:rsidR="00637266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>Preguntas a considerar</w:t>
      </w:r>
      <w:proofErr w:type="gramEnd"/>
      <w:r>
        <w:rPr>
          <w:rFonts w:asciiTheme="minorHAnsi" w:hAnsiTheme="minorHAnsi" w:cstheme="minorHAnsi"/>
          <w:sz w:val="24"/>
          <w:szCs w:val="24"/>
          <w:lang w:val="es-EC"/>
        </w:rPr>
        <w:t xml:space="preserve">:</w:t>
      </w:r>
    </w:p>
    <w:p w14:paraId="0630E1B5" w14:textId="7A214540" w:rsidR="00637266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/>
      </w:r>
    </w:p>
    <w:p w14:paraId="13C81396" w14:textId="77777777" w:rsidR="002E6A6C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¿Qué se entiende por 'ciencia de datos' y cuáles son sus componentes esenciales? </w:t>
      </w:r>
    </w:p>
    <w:p w14:paraId="38636334" w14:textId="151CFAA4" w:rsidR="00637266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lastRenderedPageBreak/>
        <w:t xml:space="preserve"/>
      </w:r>
    </w:p>
    <w:p w14:paraId="13C81396" w14:textId="77777777" w:rsidR="002E6A6C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s-EC"/>
        </w:rPr>
        <w:t xml:space="preserve">Enumere algunas aplicaciones prácticas de la ciencia de datos que considere más impactantes. </w:t>
      </w:r>
    </w:p>
    <w:p w14:paraId="38636334" w14:textId="151CFAA4" w:rsidR="00637266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lastRenderedPageBreak/>
        <w:t xml:space="preserve"/>
      </w:r>
    </w:p>
    <w:p w14:paraId="3628F213" w14:textId="5EFEF276" w:rsidR="00E478AC" w:rsidRPr="00E478AC" w:rsidRDefault="00637266" w:rsidP="00637266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/>
      </w:r>
    </w:p>
    <w:sectPr w:rsidR="00E478AC" w:rsidRPr="00E478AC" w:rsidSect="00270EB6">
      <w:headerReference w:type="default" r:id="rId7"/>
      <w:footerReference w:type="default" r:id="rId8"/>
      <w:pgSz w:w="11906" w:h="16838"/>
      <w:pgMar w:top="181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92E33" w14:textId="77777777" w:rsidR="00AD0BFB" w:rsidRDefault="00AD0BFB" w:rsidP="00966454">
      <w:r>
        <w:separator/>
      </w:r>
    </w:p>
  </w:endnote>
  <w:endnote w:type="continuationSeparator" w:id="0">
    <w:p w14:paraId="4F14ADA6" w14:textId="77777777" w:rsidR="00AD0BFB" w:rsidRDefault="00AD0BFB" w:rsidP="0096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9AC28" w14:textId="77777777" w:rsidR="00265F4C" w:rsidRDefault="00813A8A">
    <w:pPr>
      <w:pStyle w:val="Piedepgina"/>
    </w:pPr>
    <w:r w:rsidRPr="004038FE">
      <w:rPr>
        <w:noProof/>
      </w:rPr>
      <w:drawing>
        <wp:anchor distT="0" distB="0" distL="114300" distR="114300" simplePos="0" relativeHeight="251660288" behindDoc="0" locked="0" layoutInCell="1" allowOverlap="1" wp14:anchorId="36A379EF" wp14:editId="38899194">
          <wp:simplePos x="0" y="0"/>
          <wp:positionH relativeFrom="page">
            <wp:posOffset>54591</wp:posOffset>
          </wp:positionH>
          <wp:positionV relativeFrom="paragraph">
            <wp:posOffset>191381</wp:posOffset>
          </wp:positionV>
          <wp:extent cx="604265" cy="325373"/>
          <wp:effectExtent l="0" t="0" r="5715" b="0"/>
          <wp:wrapNone/>
          <wp:docPr id="5" name="Imagen 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36" cy="329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22E1E" w14:textId="77777777" w:rsidR="00AD0BFB" w:rsidRDefault="00AD0BFB" w:rsidP="00966454">
      <w:r>
        <w:separator/>
      </w:r>
    </w:p>
  </w:footnote>
  <w:footnote w:type="continuationSeparator" w:id="0">
    <w:p w14:paraId="4FBD26BB" w14:textId="77777777" w:rsidR="00AD0BFB" w:rsidRDefault="00AD0BFB" w:rsidP="00966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6F0F1" w14:textId="33D02F61" w:rsidR="00265F4C" w:rsidRPr="00B901AA" w:rsidRDefault="00813A8A" w:rsidP="004038FE">
    <w:pPr>
      <w:pStyle w:val="Encabezado"/>
      <w:jc w:val="center"/>
      <w:rPr>
        <w:b/>
        <w:bCs/>
        <w:smallCaps/>
        <w:sz w:val="36"/>
        <w:szCs w:val="36"/>
      </w:rPr>
    </w:pPr>
    <w:r w:rsidRPr="00B901AA">
      <w:rPr>
        <w:noProof/>
        <w:sz w:val="40"/>
        <w:szCs w:val="40"/>
      </w:rPr>
      <w:drawing>
        <wp:anchor distT="0" distB="0" distL="114300" distR="114300" simplePos="0" relativeHeight="251661312" behindDoc="0" locked="0" layoutInCell="1" allowOverlap="1" wp14:anchorId="4A07BD82" wp14:editId="25FDFE11">
          <wp:simplePos x="0" y="0"/>
          <wp:positionH relativeFrom="column">
            <wp:posOffset>-1021867</wp:posOffset>
          </wp:positionH>
          <wp:positionV relativeFrom="paragraph">
            <wp:posOffset>-427033</wp:posOffset>
          </wp:positionV>
          <wp:extent cx="600075" cy="638810"/>
          <wp:effectExtent l="0" t="0" r="9525" b="8890"/>
          <wp:wrapNone/>
          <wp:docPr id="4" name="Imagen 4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56" b="-1"/>
                  <a:stretch/>
                </pic:blipFill>
                <pic:spPr bwMode="auto">
                  <a:xfrm>
                    <a:off x="0" y="0"/>
                    <a:ext cx="600075" cy="638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1AA"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08A3DA" wp14:editId="12829539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668655" cy="11122584"/>
              <wp:effectExtent l="0" t="0" r="17145" b="222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655" cy="11122584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1E6B16" id="Rectángulo 2" o:spid="_x0000_s1026" style="position:absolute;margin-left:0;margin-top:-35.4pt;width:52.65pt;height:875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" fillcolor="black [3200]" strokecolor="black [1600]" strokeweight="1pt">
              <w10:wrap anchorx="page"/>
            </v:rect>
          </w:pict>
        </mc:Fallback>
      </mc:AlternateContent>
    </w:r>
    <w:r w:rsidRPr="00B901AA">
      <w:rPr>
        <w:b/>
        <w:bCs/>
        <w:smallCaps/>
        <w:sz w:val="40"/>
        <w:szCs w:val="40"/>
      </w:rPr>
      <w:t>FACULTAD DE INGENIERÍA Y CIENCIAS APLICADAS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4F41"/>
    <w:multiLevelType w:val="hybridMultilevel"/>
    <w:tmpl w:val="D3D673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90FFD"/>
    <w:multiLevelType w:val="hybridMultilevel"/>
    <w:tmpl w:val="43C8DE4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62A6B"/>
    <w:multiLevelType w:val="hybridMultilevel"/>
    <w:tmpl w:val="07C69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04F88"/>
    <w:multiLevelType w:val="hybridMultilevel"/>
    <w:tmpl w:val="552C12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B7B75"/>
    <w:multiLevelType w:val="hybridMultilevel"/>
    <w:tmpl w:val="1C9879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53641"/>
    <w:multiLevelType w:val="hybridMultilevel"/>
    <w:tmpl w:val="24AEB24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33683"/>
    <w:multiLevelType w:val="hybridMultilevel"/>
    <w:tmpl w:val="0B4CD3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457AB"/>
    <w:multiLevelType w:val="hybridMultilevel"/>
    <w:tmpl w:val="F72AA5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A4977"/>
    <w:multiLevelType w:val="hybridMultilevel"/>
    <w:tmpl w:val="3C12ED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24626"/>
    <w:multiLevelType w:val="hybridMultilevel"/>
    <w:tmpl w:val="E21E4E0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0296F"/>
    <w:multiLevelType w:val="hybridMultilevel"/>
    <w:tmpl w:val="8398BF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D5748"/>
    <w:multiLevelType w:val="hybridMultilevel"/>
    <w:tmpl w:val="3EA804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B2B0F"/>
    <w:multiLevelType w:val="hybridMultilevel"/>
    <w:tmpl w:val="FE9C3DDC"/>
    <w:lvl w:ilvl="0" w:tplc="7D1CFC6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1F3864" w:themeColor="accent1" w:themeShade="8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62A74"/>
    <w:multiLevelType w:val="hybridMultilevel"/>
    <w:tmpl w:val="B03EAF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75143">
    <w:abstractNumId w:val="13"/>
  </w:num>
  <w:num w:numId="2" w16cid:durableId="1958638974">
    <w:abstractNumId w:val="2"/>
  </w:num>
  <w:num w:numId="3" w16cid:durableId="1676762515">
    <w:abstractNumId w:val="12"/>
  </w:num>
  <w:num w:numId="4" w16cid:durableId="1550994381">
    <w:abstractNumId w:val="6"/>
  </w:num>
  <w:num w:numId="5" w16cid:durableId="1898129595">
    <w:abstractNumId w:val="7"/>
  </w:num>
  <w:num w:numId="6" w16cid:durableId="674383550">
    <w:abstractNumId w:val="4"/>
  </w:num>
  <w:num w:numId="7" w16cid:durableId="738211962">
    <w:abstractNumId w:val="9"/>
  </w:num>
  <w:num w:numId="8" w16cid:durableId="957101749">
    <w:abstractNumId w:val="10"/>
  </w:num>
  <w:num w:numId="9" w16cid:durableId="1925718816">
    <w:abstractNumId w:val="5"/>
  </w:num>
  <w:num w:numId="10" w16cid:durableId="1180241152">
    <w:abstractNumId w:val="11"/>
  </w:num>
  <w:num w:numId="11" w16cid:durableId="538400113">
    <w:abstractNumId w:val="0"/>
  </w:num>
  <w:num w:numId="12" w16cid:durableId="1719627251">
    <w:abstractNumId w:val="8"/>
  </w:num>
  <w:num w:numId="13" w16cid:durableId="2063668736">
    <w:abstractNumId w:val="3"/>
  </w:num>
  <w:num w:numId="14" w16cid:durableId="1110204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54"/>
    <w:rsid w:val="00100E39"/>
    <w:rsid w:val="00197D51"/>
    <w:rsid w:val="001D32C0"/>
    <w:rsid w:val="001F16E5"/>
    <w:rsid w:val="00204839"/>
    <w:rsid w:val="00265F4C"/>
    <w:rsid w:val="00270EB6"/>
    <w:rsid w:val="0029446E"/>
    <w:rsid w:val="002952FE"/>
    <w:rsid w:val="002B575B"/>
    <w:rsid w:val="002E6A6C"/>
    <w:rsid w:val="003141FE"/>
    <w:rsid w:val="00342816"/>
    <w:rsid w:val="003F013A"/>
    <w:rsid w:val="00435F7F"/>
    <w:rsid w:val="004563B8"/>
    <w:rsid w:val="004D1855"/>
    <w:rsid w:val="005F0C91"/>
    <w:rsid w:val="005F47D5"/>
    <w:rsid w:val="00637266"/>
    <w:rsid w:val="00640949"/>
    <w:rsid w:val="006F174E"/>
    <w:rsid w:val="00813A8A"/>
    <w:rsid w:val="008A48C4"/>
    <w:rsid w:val="008D1813"/>
    <w:rsid w:val="00966454"/>
    <w:rsid w:val="00971E6E"/>
    <w:rsid w:val="009F3451"/>
    <w:rsid w:val="00A17DB0"/>
    <w:rsid w:val="00A45195"/>
    <w:rsid w:val="00AD0BFB"/>
    <w:rsid w:val="00B20661"/>
    <w:rsid w:val="00B26214"/>
    <w:rsid w:val="00B55DB0"/>
    <w:rsid w:val="00CB1FD1"/>
    <w:rsid w:val="00D40A4D"/>
    <w:rsid w:val="00D55116"/>
    <w:rsid w:val="00DF304D"/>
    <w:rsid w:val="00E212B2"/>
    <w:rsid w:val="00E478AC"/>
    <w:rsid w:val="00E934A5"/>
    <w:rsid w:val="00EB5B37"/>
    <w:rsid w:val="018C5C04"/>
    <w:rsid w:val="05358C6D"/>
    <w:rsid w:val="0C09194B"/>
    <w:rsid w:val="0DA4E9AC"/>
    <w:rsid w:val="10BE053C"/>
    <w:rsid w:val="1C0C42BE"/>
    <w:rsid w:val="30466D47"/>
    <w:rsid w:val="306DB2A0"/>
    <w:rsid w:val="337E0E09"/>
    <w:rsid w:val="3B9D5AB5"/>
    <w:rsid w:val="424B73ED"/>
    <w:rsid w:val="42E776D2"/>
    <w:rsid w:val="48369C08"/>
    <w:rsid w:val="537E62C8"/>
    <w:rsid w:val="5B8B0C31"/>
    <w:rsid w:val="632E3A57"/>
    <w:rsid w:val="6402510B"/>
    <w:rsid w:val="64074156"/>
    <w:rsid w:val="66A2DD6D"/>
    <w:rsid w:val="6976846C"/>
    <w:rsid w:val="6DEAD1A8"/>
    <w:rsid w:val="71AC242D"/>
    <w:rsid w:val="742BF02F"/>
    <w:rsid w:val="757BC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3A7E8"/>
  <w15:chartTrackingRefBased/>
  <w15:docId w15:val="{D80E9C18-5DDC-4760-8906-B66F46FA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6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6E5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1F16E5"/>
  </w:style>
  <w:style w:type="paragraph" w:styleId="Piedepgina">
    <w:name w:val="footer"/>
    <w:basedOn w:val="Normal"/>
    <w:link w:val="PiedepginaCar"/>
    <w:uiPriority w:val="99"/>
    <w:unhideWhenUsed/>
    <w:rsid w:val="001F16E5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16E5"/>
  </w:style>
  <w:style w:type="paragraph" w:styleId="Textoindependiente">
    <w:name w:val="Body Text"/>
    <w:basedOn w:val="Normal"/>
    <w:link w:val="TextoindependienteCar"/>
    <w:uiPriority w:val="1"/>
    <w:qFormat/>
    <w:rsid w:val="001F16E5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16E5"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34"/>
    <w:qFormat/>
    <w:rsid w:val="001F16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p\Documents\Plantillas%20personalizadas%20de%20Office\PlantillaWordUD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PlantillaWordUDLA.dotx</Template>
  <TotalTime>18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Jaime Alejandro Govea</cp:lastModifiedBy>
  <cp:revision>9</cp:revision>
  <dcterms:created xsi:type="dcterms:W3CDTF">2023-10-16T23:15:00Z</dcterms:created>
  <dcterms:modified xsi:type="dcterms:W3CDTF">2024-11-06T21:00:00Z</dcterms:modified>
  <dc:identifier/>
  <dc:language/>
</cp:coreProperties>
</file>