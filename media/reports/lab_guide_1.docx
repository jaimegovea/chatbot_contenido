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ABE8C" w14:textId="2423FF27" w:rsidR="00971E6E" w:rsidRPr="00D55116" w:rsidRDefault="00971E6E" w:rsidP="00971E6E">
      <w:pPr>
        <w:jc w:val="center"/>
        <w:rPr>
          <w:b/>
          <w:bCs/>
          <w:color w:val="7A0000"/>
          <w:sz w:val="30"/>
          <w:szCs w:val="30"/>
          <w:lang w:val="es-EC"/>
        </w:rPr>
      </w:pPr>
      <w:r w:rsidRPr="00D55116">
        <w:rPr>
          <w:b/>
          <w:bCs/>
          <w:color w:val="7A0000"/>
          <w:sz w:val="30"/>
          <w:szCs w:val="30"/>
          <w:lang w:val="es-EC"/>
        </w:rPr>
        <w:t xml:space="preserve">NOMBRE DE LA MATERIA</w:t>
      </w:r>
    </w:p>
    <w:p w14:paraId="14003D7C" w14:textId="426AE593" w:rsidR="00270EB6" w:rsidRPr="00D55116" w:rsidRDefault="00A45195" w:rsidP="00971E6E">
      <w:pPr>
        <w:jc w:val="center"/>
        <w:rPr>
          <w:color w:val="7A0000"/>
          <w:sz w:val="30"/>
          <w:szCs w:val="30"/>
          <w:lang w:val="es-EC"/>
        </w:rPr>
      </w:pPr>
      <w:proofErr w:type="gramStart"/>
      <w:r>
        <w:rPr>
          <w:color w:val="808080" w:themeColor="background1" w:themeShade="80"/>
          <w:sz w:val="30"/>
          <w:szCs w:val="30"/>
          <w:lang w:val="es-EC"/>
        </w:rPr>
        <w:t xml:space="preserve">Ciencia de Datos e Inteligencia Artificial</w:t>
      </w:r>
    </w:p>
    <w:p w14:paraId="29A4B905" w14:textId="77777777" w:rsidR="00971E6E" w:rsidRPr="00D55116" w:rsidRDefault="00971E6E" w:rsidP="00971E6E">
      <w:pPr>
        <w:jc w:val="center"/>
        <w:rPr>
          <w:b/>
          <w:bCs/>
          <w:color w:val="7A0000"/>
          <w:sz w:val="30"/>
          <w:szCs w:val="30"/>
          <w:lang w:val="es-EC"/>
        </w:rPr>
      </w:pPr>
    </w:p>
    <w:p w14:paraId="37B6FB64" w14:textId="31CCC5D4" w:rsidR="004D1855" w:rsidRPr="00D55116" w:rsidRDefault="00971E6E" w:rsidP="00971E6E">
      <w:pPr>
        <w:jc w:val="center"/>
        <w:rPr>
          <w:b/>
          <w:bCs/>
          <w:color w:val="7A0000"/>
          <w:sz w:val="26"/>
          <w:szCs w:val="26"/>
          <w:lang w:val="es-EC"/>
        </w:rPr>
      </w:pPr>
      <w:r w:rsidRPr="00D55116">
        <w:rPr>
          <w:b/>
          <w:bCs/>
          <w:color w:val="7A0000"/>
          <w:sz w:val="26"/>
          <w:szCs w:val="26"/>
          <w:lang w:val="es-EC"/>
        </w:rPr>
        <w:t>GUIA DE LABOR</w:t>
      </w:r>
      <w:r w:rsidR="002B575B" w:rsidRPr="00D55116">
        <w:rPr>
          <w:b/>
          <w:bCs/>
          <w:color w:val="7A0000"/>
          <w:sz w:val="26"/>
          <w:szCs w:val="26"/>
          <w:lang w:val="es-EC"/>
        </w:rPr>
        <w:t>A</w:t>
      </w:r>
      <w:r w:rsidRPr="00D55116">
        <w:rPr>
          <w:b/>
          <w:bCs/>
          <w:color w:val="7A0000"/>
          <w:sz w:val="26"/>
          <w:szCs w:val="26"/>
          <w:lang w:val="es-EC"/>
        </w:rPr>
        <w:t>TORIO #</w:t>
      </w:r>
    </w:p>
    <w:p w14:paraId="27AB2CB3" w14:textId="592721A7" w:rsidR="00971E6E" w:rsidRPr="00D55116" w:rsidRDefault="00971E6E" w:rsidP="00971E6E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tbl>
      <w:tblPr>
        <w:tblStyle w:val="Tablaconcuadrcula"/>
        <w:tblW w:w="8454" w:type="dxa"/>
        <w:tblLook w:val="04A0" w:firstRow="1" w:lastRow="0" w:firstColumn="1" w:lastColumn="0" w:noHBand="0" w:noVBand="1"/>
      </w:tblPr>
      <w:tblGrid>
        <w:gridCol w:w="3256"/>
        <w:gridCol w:w="5198"/>
      </w:tblGrid>
      <w:tr w:rsidR="00971E6E" w:rsidRPr="00D55116" w14:paraId="7FC16E9B" w14:textId="77777777" w:rsidTr="003141FE">
        <w:trPr>
          <w:trHeight w:val="300"/>
        </w:trPr>
        <w:tc>
          <w:tcPr>
            <w:tcW w:w="3256" w:type="dxa"/>
          </w:tcPr>
          <w:p w14:paraId="5A35FFDA" w14:textId="1A9447C2" w:rsidR="00971E6E" w:rsidRPr="00D55116" w:rsidRDefault="00B20661" w:rsidP="00971E6E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4"/>
                <w:szCs w:val="24"/>
                <w:lang w:val="es-EC"/>
              </w:rPr>
            </w:pPr>
            <w:r w:rsidRPr="00D55116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4"/>
                <w:szCs w:val="24"/>
                <w:lang w:val="es-EC"/>
              </w:rPr>
              <w:t>NOMBRE DE LA PR</w:t>
            </w:r>
            <w:r w:rsidR="00270EB6" w:rsidRPr="00D55116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4"/>
                <w:szCs w:val="24"/>
                <w:lang w:val="es-EC"/>
              </w:rPr>
              <w:t>Á</w:t>
            </w:r>
            <w:r w:rsidRPr="00D55116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4"/>
                <w:szCs w:val="24"/>
                <w:lang w:val="es-EC"/>
              </w:rPr>
              <w:t>CTICA</w:t>
            </w:r>
            <w:r w:rsidR="00270EB6" w:rsidRPr="00D55116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4"/>
                <w:szCs w:val="24"/>
                <w:lang w:val="es-EC"/>
              </w:rPr>
              <w:t xml:space="preserve">:</w:t>
            </w:r>
          </w:p>
        </w:tc>
        <w:tc>
          <w:tcPr>
            <w:tcW w:w="5198" w:type="dxa"/>
          </w:tcPr>
          <w:p w14:paraId="7D429E57" w14:textId="169C5C56" w:rsidR="00971E6E" w:rsidRPr="00D55116" w:rsidRDefault="00A45195" w:rsidP="00971E6E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s-EC"/>
              </w:rPr>
            </w:pPr>
            <w:proofErr w:type="gramStart"/>
            <w:r>
              <w:rPr>
                <w:b/>
                <w:bCs/>
              </w:rPr>
              <w:t xml:space="preserve">Fundamentos de la Inteligencia Artificial</w:t>
            </w:r>
          </w:p>
        </w:tc>
      </w:tr>
      <w:tr w:rsidR="00971E6E" w:rsidRPr="00D55116" w14:paraId="064E6B1A" w14:textId="77777777" w:rsidTr="003141FE">
        <w:trPr>
          <w:trHeight w:val="300"/>
        </w:trPr>
        <w:tc>
          <w:tcPr>
            <w:tcW w:w="3256" w:type="dxa"/>
          </w:tcPr>
          <w:p w14:paraId="2E9077DB" w14:textId="4591A376" w:rsidR="00971E6E" w:rsidRPr="00D55116" w:rsidRDefault="00B20661" w:rsidP="00971E6E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4"/>
                <w:szCs w:val="24"/>
                <w:lang w:val="es-EC"/>
              </w:rPr>
            </w:pPr>
            <w:r w:rsidRPr="00D55116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4"/>
                <w:szCs w:val="24"/>
                <w:lang w:val="es-EC"/>
              </w:rPr>
              <w:t>LABORATORIO</w:t>
            </w:r>
            <w:r w:rsidR="00270EB6" w:rsidRPr="00D55116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4"/>
                <w:szCs w:val="24"/>
                <w:lang w:val="es-EC"/>
              </w:rPr>
              <w:t>:</w:t>
            </w:r>
          </w:p>
        </w:tc>
        <w:tc>
          <w:tcPr>
            <w:tcW w:w="5198" w:type="dxa"/>
          </w:tcPr>
          <w:p w14:paraId="3ABD2C04" w14:textId="16E378F1" w:rsidR="00971E6E" w:rsidRPr="00D55116" w:rsidRDefault="00971E6E" w:rsidP="00971E6E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s-EC"/>
              </w:rPr>
            </w:pPr>
          </w:p>
        </w:tc>
      </w:tr>
      <w:tr w:rsidR="00971E6E" w:rsidRPr="00D55116" w14:paraId="122223E3" w14:textId="77777777" w:rsidTr="003141FE">
        <w:trPr>
          <w:trHeight w:val="300"/>
        </w:trPr>
        <w:tc>
          <w:tcPr>
            <w:tcW w:w="3256" w:type="dxa"/>
          </w:tcPr>
          <w:p w14:paraId="42C52412" w14:textId="7F38B25E" w:rsidR="00971E6E" w:rsidRPr="00D55116" w:rsidRDefault="00270EB6" w:rsidP="00971E6E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4"/>
                <w:szCs w:val="24"/>
                <w:lang w:val="es-EC"/>
              </w:rPr>
            </w:pPr>
            <w:r w:rsidRPr="00D55116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4"/>
                <w:szCs w:val="24"/>
                <w:lang w:val="es-EC"/>
              </w:rPr>
              <w:t>PROFESOR:</w:t>
            </w:r>
          </w:p>
        </w:tc>
        <w:tc>
          <w:tcPr>
            <w:tcW w:w="5198" w:type="dxa"/>
          </w:tcPr>
          <w:p w14:paraId="096F692A" w14:textId="2B124271" w:rsidR="00971E6E" w:rsidRPr="00D55116" w:rsidRDefault="00971E6E" w:rsidP="00813A8A">
            <w:pPr>
              <w:rPr>
                <w:rFonts w:asciiTheme="minorHAnsi" w:hAnsiTheme="minorHAnsi" w:cstheme="minorBidi"/>
                <w:sz w:val="24"/>
                <w:szCs w:val="24"/>
                <w:lang w:val="es-EC"/>
              </w:rPr>
            </w:pPr>
          </w:p>
        </w:tc>
      </w:tr>
      <w:tr w:rsidR="00270EB6" w:rsidRPr="00D55116" w14:paraId="37172F51" w14:textId="77777777" w:rsidTr="003141FE">
        <w:trPr>
          <w:trHeight w:val="300"/>
        </w:trPr>
        <w:tc>
          <w:tcPr>
            <w:tcW w:w="3256" w:type="dxa"/>
          </w:tcPr>
          <w:p w14:paraId="2C384854" w14:textId="03011274" w:rsidR="00270EB6" w:rsidRPr="00D55116" w:rsidRDefault="00270EB6" w:rsidP="00971E6E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4"/>
                <w:szCs w:val="24"/>
                <w:lang w:val="es-EC"/>
              </w:rPr>
            </w:pPr>
            <w:r w:rsidRPr="00D55116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4"/>
                <w:szCs w:val="24"/>
                <w:lang w:val="es-EC"/>
              </w:rPr>
              <w:t>FECHA:</w:t>
            </w:r>
          </w:p>
        </w:tc>
        <w:tc>
          <w:tcPr>
            <w:tcW w:w="5198" w:type="dxa"/>
          </w:tcPr>
          <w:p w14:paraId="063B96DC" w14:textId="7BCA4EA2" w:rsidR="00270EB6" w:rsidRPr="00D55116" w:rsidRDefault="00270EB6" w:rsidP="632E3A57">
            <w:pPr>
              <w:jc w:val="both"/>
              <w:rPr>
                <w:rFonts w:asciiTheme="minorHAnsi" w:hAnsiTheme="minorHAnsi" w:cstheme="minorBidi"/>
                <w:sz w:val="24"/>
                <w:szCs w:val="24"/>
                <w:lang w:val="es-EC"/>
              </w:rPr>
            </w:pPr>
          </w:p>
        </w:tc>
      </w:tr>
    </w:tbl>
    <w:p w14:paraId="170A0E49" w14:textId="77777777" w:rsidR="00B26214" w:rsidRPr="00B26214" w:rsidRDefault="00B26214" w:rsidP="00B26214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77D2C143" w14:textId="77777777" w:rsidR="00B26214" w:rsidRPr="00B26214" w:rsidRDefault="00B26214" w:rsidP="00B26214">
      <w:pPr>
        <w:shd w:val="clear" w:color="auto" w:fill="D9D9D9" w:themeFill="background1" w:themeFillShade="D9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 w:rsidRPr="003141FE"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  <w:lang w:val="es-EC"/>
        </w:rPr>
        <w:t>I.</w:t>
      </w:r>
      <w:r w:rsidRPr="00B26214">
        <w:rPr>
          <w:rFonts w:asciiTheme="minorHAnsi" w:hAnsiTheme="minorHAnsi" w:cstheme="minorHAnsi"/>
          <w:sz w:val="24"/>
          <w:szCs w:val="24"/>
          <w:lang w:val="es-EC"/>
        </w:rPr>
        <w:tab/>
      </w:r>
      <w:r w:rsidRPr="00B26214"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  <w:lang w:val="es-EC"/>
        </w:rPr>
        <w:t xml:space="preserve">OBJETIVOS</w:t>
      </w:r>
    </w:p>
    <w:p w14:paraId="404BCB5A" w14:textId="43844E4A" w:rsidR="00A45195" w:rsidRPr="00A45195" w:rsidRDefault="00A45195" w:rsidP="00A45195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>
        <w:rPr>
          <w:rFonts w:asciiTheme="minorHAnsi" w:hAnsiTheme="minorHAnsi" w:cstheme="minorHAnsi"/>
          <w:sz w:val="24"/>
          <w:szCs w:val="24"/>
          <w:lang w:val="es-EC"/>
        </w:rPr>
        <w:t xml:space="preserve"/>
      </w:r>
    </w:p>
    <w:p w14:paraId="00D14652" w14:textId="7290E2D7" w:rsidR="009F3451" w:rsidRPr="009F3451" w:rsidRDefault="00A45195" w:rsidP="009F3451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  <w:lang w:val="es-EC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val="es-EC"/>
        </w:rPr>
        <w:t xml:space="preserve">Comprender la implementación básica de algoritmos de IA. </w:t>
      </w:r>
    </w:p>
    <w:p w14:paraId="00D14652" w14:textId="7290E2D7" w:rsidR="009F3451" w:rsidRPr="009F3451" w:rsidRDefault="00A45195" w:rsidP="009F3451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  <w:lang w:val="es-EC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val="es-EC"/>
        </w:rPr>
        <w:t xml:space="preserve">Desarrollar competencias en el uso de herramientas para el diseño de algoritmos simples. </w:t>
      </w:r>
    </w:p>
    <w:p w14:paraId="4FB45932" w14:textId="77777777" w:rsidR="00B26214" w:rsidRPr="00B26214" w:rsidRDefault="00B26214" w:rsidP="00B26214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4421D318" w14:textId="43401CF7" w:rsidR="001D32C0" w:rsidRPr="001D32C0" w:rsidRDefault="00B26214" w:rsidP="001D32C0">
      <w:pPr>
        <w:shd w:val="clear" w:color="auto" w:fill="D9D9D9" w:themeFill="background1" w:themeFillShade="D9"/>
        <w:jc w:val="both"/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  <w:lang w:val="es-EC"/>
        </w:rPr>
      </w:pPr>
      <w:bookmarkStart w:id="0" w:name="_Hlk126761355"/>
      <w:r w:rsidRPr="00B26214"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  <w:lang w:val="es-EC"/>
        </w:rPr>
        <w:t>II.</w:t>
      </w:r>
      <w:r w:rsidRPr="00B26214"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  <w:lang w:val="es-EC"/>
        </w:rPr>
        <w:tab/>
        <w:t xml:space="preserve">RESULTADO DE APRENDIZAJE ESPERADO</w:t>
      </w:r>
    </w:p>
    <w:p w14:paraId="6F147561" w14:textId="115231D6" w:rsidR="00B26214" w:rsidRPr="003141FE" w:rsidRDefault="00A45195" w:rsidP="003141FE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val="es-EC"/>
        </w:rPr>
        <w:t xml:space="preserve">Aplica algoritmos de inteligencia artificial y modelos de analítica de datos para reconocer y resolver problemas en cualquier entorno.</w:t>
      </w:r>
    </w:p>
    <w:bookmarkEnd w:id="0"/>
    <w:p w14:paraId="7EE7EDBD" w14:textId="77777777" w:rsidR="00B26214" w:rsidRPr="00B26214" w:rsidRDefault="00B26214" w:rsidP="00B26214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22987442" w14:textId="77777777" w:rsidR="00B26214" w:rsidRPr="00B26214" w:rsidRDefault="00B26214" w:rsidP="632E3A57">
      <w:pPr>
        <w:shd w:val="clear" w:color="auto" w:fill="D9D9D9" w:themeFill="background1" w:themeFillShade="D9"/>
        <w:jc w:val="both"/>
        <w:rPr>
          <w:rFonts w:asciiTheme="minorHAnsi" w:hAnsiTheme="minorHAnsi" w:cstheme="minorBidi"/>
          <w:b/>
          <w:bCs/>
          <w:color w:val="1F3864" w:themeColor="accent1" w:themeShade="80"/>
          <w:sz w:val="24"/>
          <w:szCs w:val="24"/>
          <w:lang w:val="es-EC"/>
        </w:rPr>
      </w:pPr>
      <w:r w:rsidRPr="1C0C42BE">
        <w:rPr>
          <w:rFonts w:asciiTheme="minorHAnsi" w:hAnsiTheme="minorHAnsi" w:cstheme="minorBidi"/>
          <w:b/>
          <w:bCs/>
          <w:color w:val="1F3864" w:themeColor="accent1" w:themeShade="80"/>
          <w:sz w:val="24"/>
          <w:szCs w:val="24"/>
          <w:lang w:val="es-EC"/>
        </w:rPr>
        <w:t>III.</w:t>
      </w:r>
      <w:r>
        <w:tab/>
      </w:r>
      <w:r w:rsidRPr="1C0C42BE">
        <w:rPr>
          <w:rFonts w:asciiTheme="minorHAnsi" w:hAnsiTheme="minorHAnsi" w:cstheme="minorBidi"/>
          <w:b/>
          <w:bCs/>
          <w:color w:val="1F3864" w:themeColor="accent1" w:themeShade="80"/>
          <w:sz w:val="24"/>
          <w:szCs w:val="24"/>
          <w:lang w:val="es-EC"/>
        </w:rPr>
        <w:t xml:space="preserve">INTRODUCCIÓN TEÓRICA</w:t>
      </w:r>
    </w:p>
    <w:p w14:paraId="4DB0C08C" w14:textId="77777777" w:rsidR="00B26214" w:rsidRPr="00B26214" w:rsidRDefault="00B26214" w:rsidP="00B26214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03F8000C" w14:textId="26F160D8" w:rsidR="00A45195" w:rsidRDefault="00A45195" w:rsidP="005F0C91">
      <w:pPr>
        <w:jc w:val="both"/>
        <w:rPr>
          <w:rFonts w:ascii="Segoe UI" w:hAnsi="Segoe UI" w:cs="Segoe UI"/>
          <w:color w:val="374151"/>
          <w:shd w:val="clear" w:color="auto" w:fill="F7F7F8"/>
        </w:rPr>
      </w:pPr>
      <w:proofErr w:type="gramStart"/>
      <w:r>
        <w:rPr>
          <w:rFonts w:ascii="Segoe UI" w:hAnsi="Segoe UI" w:cs="Segoe UI"/>
          <w:color w:val="374151"/>
          <w:shd w:val="clear" w:color="auto" w:fill="F7F7F8"/>
        </w:rPr>
        <w:t xml:space="preserve">La Inteligencia Artificial (IA) se centra en construir sistemas capaces de realizar tareas que requerirían inteligencia humana, como el reconocimiento de voz, aprendizaje, planificación o resolución de problemas.</w:t>
      </w:r>
    </w:p>
    <w:p w14:paraId="4B08F1AA" w14:textId="52162F65" w:rsidR="00A45195" w:rsidRDefault="00A45195" w:rsidP="005F0C91">
      <w:pPr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/>
      </w:r>
    </w:p>
    <w:p w14:paraId="41DF18F7" w14:textId="77777777" w:rsidR="00A45195" w:rsidRDefault="00A45195" w:rsidP="005F0C91">
      <w:pPr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ab/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 xml:space="preserve">Algoritmos de IA Básicos: Incluyen técnicas como la regresión lineal y los árboles de decisión, que son fundamentales en aplicaciones de IA. </w:t>
      </w:r>
    </w:p>
    <w:p w14:paraId="1BFB2C42" w14:textId="6DC53715" w:rsidR="00A45195" w:rsidRPr="005F0C91" w:rsidRDefault="00A45195" w:rsidP="005F0C91">
      <w:pPr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/>
      </w:r>
    </w:p>
    <w:p w14:paraId="41DF18F7" w14:textId="77777777" w:rsidR="00A45195" w:rsidRDefault="00A45195" w:rsidP="005F0C91">
      <w:pPr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ab/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 xml:space="preserve">Implementación de Algoritmos: Se refiere a la capacidad de construir y ejecutar algoritmos en un entorno de programación, interpretando sus resultados. </w:t>
      </w:r>
    </w:p>
    <w:p w14:paraId="1BFB2C42" w14:textId="6DC53715" w:rsidR="00A45195" w:rsidRPr="005F0C91" w:rsidRDefault="00A45195" w:rsidP="005F0C91">
      <w:pPr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/>
      </w:r>
    </w:p>
    <w:p w14:paraId="41DF18F7" w14:textId="77777777" w:rsidR="00A45195" w:rsidRDefault="00A45195" w:rsidP="005F0C91">
      <w:pPr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ab/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 xml:space="preserve">Herramientas de Programación: Uso de plataformas como Google Colab para la implementación práctica de algoritmos. </w:t>
      </w:r>
    </w:p>
    <w:p w14:paraId="1BFB2C42" w14:textId="6DC53715" w:rsidR="00A45195" w:rsidRPr="005F0C91" w:rsidRDefault="00A45195" w:rsidP="005F0C91">
      <w:pPr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/>
      </w:r>
    </w:p>
    <w:p w14:paraId="3A3C7F85" w14:textId="77777777" w:rsidR="00B26214" w:rsidRPr="00B26214" w:rsidRDefault="00B26214" w:rsidP="00B26214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3DF4D2A8" w14:textId="42B0E1FB" w:rsidR="00B26214" w:rsidRPr="00B26214" w:rsidRDefault="00B26214" w:rsidP="632E3A57">
      <w:pPr>
        <w:shd w:val="clear" w:color="auto" w:fill="D9D9D9" w:themeFill="background1" w:themeFillShade="D9"/>
        <w:jc w:val="both"/>
        <w:rPr>
          <w:rFonts w:asciiTheme="minorHAnsi" w:hAnsiTheme="minorHAnsi" w:cstheme="minorBidi"/>
          <w:b/>
          <w:bCs/>
          <w:color w:val="1F3864" w:themeColor="accent1" w:themeShade="80"/>
          <w:sz w:val="24"/>
          <w:szCs w:val="24"/>
          <w:lang w:val="es-EC"/>
        </w:rPr>
      </w:pPr>
      <w:r w:rsidRPr="632E3A57">
        <w:rPr>
          <w:rFonts w:asciiTheme="minorHAnsi" w:hAnsiTheme="minorHAnsi" w:cstheme="minorBidi"/>
          <w:b/>
          <w:bCs/>
          <w:color w:val="1F3864" w:themeColor="accent1" w:themeShade="80"/>
          <w:sz w:val="24"/>
          <w:szCs w:val="24"/>
          <w:lang w:val="es-EC"/>
        </w:rPr>
        <w:t>IV.</w:t>
      </w:r>
      <w:r>
        <w:tab/>
      </w:r>
      <w:r w:rsidRPr="632E3A57">
        <w:rPr>
          <w:rFonts w:asciiTheme="minorHAnsi" w:hAnsiTheme="minorHAnsi" w:cstheme="minorBidi"/>
          <w:b/>
          <w:bCs/>
          <w:color w:val="1F3864" w:themeColor="accent1" w:themeShade="80"/>
          <w:sz w:val="24"/>
          <w:szCs w:val="24"/>
          <w:lang w:val="es-EC"/>
        </w:rPr>
        <w:t>MATERIALES Y EQUIPO</w:t>
      </w:r>
      <w:r w:rsidR="05358C6D" w:rsidRPr="632E3A57">
        <w:rPr>
          <w:rFonts w:asciiTheme="minorHAnsi" w:hAnsiTheme="minorHAnsi" w:cstheme="minorBidi"/>
          <w:b/>
          <w:bCs/>
          <w:color w:val="1F3864" w:themeColor="accent1" w:themeShade="80"/>
          <w:sz w:val="24"/>
          <w:szCs w:val="24"/>
          <w:lang w:val="es-EC"/>
        </w:rPr>
        <w:t xml:space="preserve">S</w:t>
      </w:r>
    </w:p>
    <w:p w14:paraId="6697DFC8" w14:textId="3904375C" w:rsidR="00A45195" w:rsidRPr="00A45195" w:rsidRDefault="00A45195" w:rsidP="00A45195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>
        <w:rPr>
          <w:rFonts w:asciiTheme="minorHAnsi" w:hAnsiTheme="minorHAnsi" w:cstheme="minorHAnsi"/>
          <w:sz w:val="24"/>
          <w:szCs w:val="24"/>
          <w:lang w:val="es-EC"/>
        </w:rPr>
        <w:t xml:space="preserve"/>
      </w:r>
    </w:p>
    <w:p w14:paraId="3E9D6469" w14:textId="10146B7D" w:rsidR="00CB1FD1" w:rsidRPr="00CB1FD1" w:rsidRDefault="00A45195" w:rsidP="00CB1FD1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  <w:lang w:val="es-EC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val="es-EC"/>
        </w:rPr>
        <w:t xml:space="preserve">Computadora con acceso a Google Colab </w:t>
      </w:r>
    </w:p>
    <w:p w14:paraId="3E9D6469" w14:textId="10146B7D" w:rsidR="00CB1FD1" w:rsidRPr="00CB1FD1" w:rsidRDefault="00A45195" w:rsidP="00CB1FD1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  <w:lang w:val="es-EC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val="es-EC"/>
        </w:rPr>
        <w:t xml:space="preserve">Tutoriales de Google Colab </w:t>
      </w:r>
    </w:p>
    <w:p w14:paraId="3E9D6469" w14:textId="10146B7D" w:rsidR="00CB1FD1" w:rsidRPr="00CB1FD1" w:rsidRDefault="00A45195" w:rsidP="00CB1FD1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  <w:lang w:val="es-EC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val="es-EC"/>
        </w:rPr>
        <w:t xml:space="preserve">Documentación de Scikit-learn </w:t>
      </w:r>
    </w:p>
    <w:p w14:paraId="5F2AA13A" w14:textId="77777777" w:rsidR="00B26214" w:rsidRPr="00B26214" w:rsidRDefault="00B26214" w:rsidP="00B26214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01780870" w14:textId="0665D7D4" w:rsidR="00B26214" w:rsidRPr="00B26214" w:rsidRDefault="00B26214" w:rsidP="632E3A57">
      <w:pPr>
        <w:shd w:val="clear" w:color="auto" w:fill="D9D9D9" w:themeFill="background1" w:themeFillShade="D9"/>
        <w:jc w:val="both"/>
        <w:rPr>
          <w:rFonts w:asciiTheme="minorHAnsi" w:hAnsiTheme="minorHAnsi" w:cstheme="minorBidi"/>
          <w:b/>
          <w:bCs/>
          <w:color w:val="1F3864" w:themeColor="accent1" w:themeShade="80"/>
          <w:sz w:val="24"/>
          <w:szCs w:val="24"/>
          <w:lang w:val="es-EC"/>
        </w:rPr>
      </w:pPr>
      <w:r w:rsidRPr="1C0C42BE">
        <w:rPr>
          <w:rFonts w:asciiTheme="minorHAnsi" w:hAnsiTheme="minorHAnsi" w:cstheme="minorBidi"/>
          <w:b/>
          <w:bCs/>
          <w:color w:val="1F3864" w:themeColor="accent1" w:themeShade="80"/>
          <w:sz w:val="24"/>
          <w:szCs w:val="24"/>
          <w:lang w:val="es-EC"/>
        </w:rPr>
        <w:t>V.</w:t>
      </w:r>
      <w:r>
        <w:tab/>
      </w:r>
      <w:r w:rsidRPr="1C0C42BE">
        <w:rPr>
          <w:rFonts w:asciiTheme="minorHAnsi" w:hAnsiTheme="minorHAnsi" w:cstheme="minorBidi"/>
          <w:b/>
          <w:bCs/>
          <w:color w:val="1F3864" w:themeColor="accent1" w:themeShade="80"/>
          <w:sz w:val="24"/>
          <w:szCs w:val="24"/>
          <w:lang w:val="es-EC"/>
        </w:rPr>
        <w:t xml:space="preserve">PROCEDIMIENTO </w:t>
      </w:r>
      <w:r w:rsidR="66A2DD6D" w:rsidRPr="1C0C42BE">
        <w:rPr>
          <w:rFonts w:asciiTheme="minorHAnsi" w:hAnsiTheme="minorHAnsi" w:cstheme="minorBidi"/>
          <w:b/>
          <w:bCs/>
          <w:color w:val="1F3864" w:themeColor="accent1" w:themeShade="80"/>
          <w:sz w:val="24"/>
          <w:szCs w:val="24"/>
          <w:lang w:val="es-EC"/>
        </w:rPr>
        <w:t xml:space="preserve">/METODOLOGIA</w:t>
      </w:r>
    </w:p>
    <w:p w14:paraId="74E86668" w14:textId="178B5CF4" w:rsidR="00B26214" w:rsidRDefault="00A45195" w:rsidP="00B26214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>
        <w:rPr>
          <w:rFonts w:asciiTheme="minorHAnsi" w:hAnsiTheme="minorHAnsi" w:cstheme="minorHAnsi"/>
          <w:sz w:val="24"/>
          <w:szCs w:val="24"/>
          <w:lang w:val="es-EC"/>
        </w:rPr>
        <w:t xml:space="preserve"/>
      </w:r>
    </w:p>
    <w:p w14:paraId="5300F70E" w14:textId="5AC59263" w:rsidR="00A45195" w:rsidRDefault="00A45195" w:rsidP="00B26214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>
        <w:rPr>
          <w:rFonts w:asciiTheme="minorHAnsi" w:hAnsiTheme="minorHAnsi" w:cstheme="minorHAnsi"/>
          <w:sz w:val="24"/>
          <w:szCs w:val="24"/>
          <w:lang w:val="es-EC"/>
        </w:rPr>
        <w:tab/>
      </w:r>
      <w:proofErr w:type="gramStart"/>
      <w:r>
        <w:rPr>
          <w:rFonts w:asciiTheme="minorHAnsi" w:hAnsiTheme="minorHAnsi" w:cstheme="minorHAnsi"/>
          <w:sz w:val="24"/>
          <w:szCs w:val="24"/>
          <w:lang w:val="es-EC"/>
        </w:rPr>
        <w:t xml:space="preserve">Implementación de Algoritmos</w:t>
      </w:r>
    </w:p>
    <w:p w14:paraId="2439F62D" w14:textId="3454A912" w:rsidR="00A45195" w:rsidRDefault="00A45195" w:rsidP="00B26214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>
        <w:rPr>
          <w:rFonts w:asciiTheme="minorHAnsi" w:hAnsiTheme="minorHAnsi" w:cstheme="minorHAnsi"/>
          <w:sz w:val="24"/>
          <w:szCs w:val="24"/>
          <w:lang w:val="es-EC"/>
        </w:rPr>
        <w:tab/>
        <w:t xml:space="preserve"/>
      </w:r>
    </w:p>
    <w:p w14:paraId="6D5F410E" w14:textId="0D0152BE" w:rsidR="00A45195" w:rsidRPr="00A45195" w:rsidRDefault="00A45195" w:rsidP="00A45195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  <w:lang w:val="es-EC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val="es-EC"/>
        </w:rPr>
        <w:t xml:space="preserve">Acceda a Google Colab y cree un nuevo cuaderno. </w:t>
      </w:r>
    </w:p>
    <w:p w14:paraId="6D5F410E" w14:textId="0D0152BE" w:rsidR="00A45195" w:rsidRPr="00A45195" w:rsidRDefault="00A45195" w:rsidP="00A45195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  <w:lang w:val="es-EC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val="es-EC"/>
        </w:rPr>
        <w:t xml:space="preserve">Siga los tutoriales para implementar un algoritmo simple, como la regresión lineal. </w:t>
      </w:r>
    </w:p>
    <w:p w14:paraId="6D5F410E" w14:textId="0D0152BE" w:rsidR="00A45195" w:rsidRPr="00A45195" w:rsidRDefault="00A45195" w:rsidP="00A45195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  <w:lang w:val="es-EC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val="es-EC"/>
        </w:rPr>
        <w:t xml:space="preserve">Ejecute y analice los resultados obtenidos. </w:t>
      </w:r>
      <w:r w:rsidR="00EB5B37">
        <w:rPr>
          <w:rFonts w:asciiTheme="minorHAnsi" w:hAnsiTheme="minorHAnsi" w:cstheme="minorHAnsi"/>
          <w:sz w:val="24"/>
          <w:szCs w:val="24"/>
          <w:lang w:val="es-EC"/>
        </w:rPr>
        <w:t xml:space="preserve"> </w:t>
      </w:r>
    </w:p>
    <w:p w14:paraId="5300F70E" w14:textId="5AC59263" w:rsidR="00A45195" w:rsidRDefault="00A45195" w:rsidP="00B26214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>
        <w:rPr>
          <w:rFonts w:asciiTheme="minorHAnsi" w:hAnsiTheme="minorHAnsi" w:cstheme="minorHAnsi"/>
          <w:sz w:val="24"/>
          <w:szCs w:val="24"/>
          <w:lang w:val="es-EC"/>
        </w:rPr>
        <w:tab/>
      </w:r>
      <w:proofErr w:type="gramStart"/>
      <w:r>
        <w:rPr>
          <w:rFonts w:asciiTheme="minorHAnsi" w:hAnsiTheme="minorHAnsi" w:cstheme="minorHAnsi"/>
          <w:sz w:val="24"/>
          <w:szCs w:val="24"/>
          <w:lang w:val="es-EC"/>
        </w:rPr>
        <w:t xml:space="preserve">Desarrollo de Ejercicios</w:t>
      </w:r>
    </w:p>
    <w:p w14:paraId="2439F62D" w14:textId="3454A912" w:rsidR="00A45195" w:rsidRDefault="00A45195" w:rsidP="00B26214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>
        <w:rPr>
          <w:rFonts w:asciiTheme="minorHAnsi" w:hAnsiTheme="minorHAnsi" w:cstheme="minorHAnsi"/>
          <w:sz w:val="24"/>
          <w:szCs w:val="24"/>
          <w:lang w:val="es-EC"/>
        </w:rPr>
        <w:tab/>
        <w:t xml:space="preserve"/>
      </w:r>
    </w:p>
    <w:p w14:paraId="6D5F410E" w14:textId="0D0152BE" w:rsidR="00A45195" w:rsidRPr="00A45195" w:rsidRDefault="00A45195" w:rsidP="00A45195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  <w:lang w:val="es-EC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val="es-EC"/>
        </w:rPr>
        <w:t xml:space="preserve">Complete ejercicios de implementación de algoritmos en clase. </w:t>
      </w:r>
    </w:p>
    <w:p w14:paraId="6D5F410E" w14:textId="0D0152BE" w:rsidR="00A45195" w:rsidRPr="00A45195" w:rsidRDefault="00A45195" w:rsidP="00A45195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  <w:lang w:val="es-EC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val="es-EC"/>
        </w:rPr>
        <w:t xml:space="preserve">Documente los pasos y conclusiones en el cuaderno de Google Colab. </w:t>
      </w:r>
      <w:r w:rsidR="00EB5B37">
        <w:rPr>
          <w:rFonts w:asciiTheme="minorHAnsi" w:hAnsiTheme="minorHAnsi" w:cstheme="minorHAnsi"/>
          <w:sz w:val="24"/>
          <w:szCs w:val="24"/>
          <w:lang w:val="es-EC"/>
        </w:rPr>
        <w:t xml:space="preserve"> </w:t>
      </w:r>
    </w:p>
    <w:p w14:paraId="52E903CE" w14:textId="77777777" w:rsidR="00B26214" w:rsidRPr="00B26214" w:rsidRDefault="00B26214" w:rsidP="00B26214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5043DE36" w14:textId="77777777" w:rsidR="00B26214" w:rsidRPr="00B26214" w:rsidRDefault="00B26214" w:rsidP="00B26214">
      <w:pPr>
        <w:shd w:val="clear" w:color="auto" w:fill="D9D9D9" w:themeFill="background1" w:themeFillShade="D9"/>
        <w:jc w:val="both"/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  <w:lang w:val="es-EC"/>
        </w:rPr>
      </w:pPr>
      <w:r w:rsidRPr="00B26214"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  <w:lang w:val="es-EC"/>
        </w:rPr>
        <w:t xml:space="preserve">VII.</w:t>
      </w:r>
      <w:r w:rsidRPr="00B26214"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  <w:lang w:val="es-EC"/>
        </w:rPr>
        <w:tab/>
        <w:t xml:space="preserve">BIBLIOGRAFÍA  </w:t>
      </w:r>
    </w:p>
    <w:p w14:paraId="6E559881" w14:textId="64C884F9" w:rsidR="00A45195" w:rsidRPr="00A45195" w:rsidRDefault="00A45195" w:rsidP="00A45195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>
        <w:rPr>
          <w:rFonts w:asciiTheme="minorHAnsi" w:hAnsiTheme="minorHAnsi" w:cstheme="minorHAnsi"/>
          <w:sz w:val="24"/>
          <w:szCs w:val="24"/>
          <w:lang w:val="es-EC"/>
        </w:rPr>
        <w:t xml:space="preserve"/>
      </w:r>
    </w:p>
    <w:p w14:paraId="2C713DDD" w14:textId="7E397096" w:rsidR="00E478AC" w:rsidRPr="00A45195" w:rsidRDefault="00A45195" w:rsidP="00E478AC">
      <w:pPr>
        <w:pStyle w:val="Prrafodelista"/>
        <w:numPr>
          <w:ilvl w:val="0"/>
          <w:numId w:val="11"/>
        </w:numPr>
        <w:jc w:val="both"/>
        <w:rPr>
          <w:rFonts w:asciiTheme="minorHAnsi" w:hAnsiTheme="minorHAnsi" w:cstheme="minorHAnsi"/>
          <w:sz w:val="24"/>
          <w:szCs w:val="24"/>
          <w:lang w:val="es-EC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val="es-EC"/>
        </w:rPr>
        <w:t xml:space="preserve">Machine Learning Yearning: https://www.deeplearning.ai/machine-learning-yearning/ </w:t>
      </w:r>
    </w:p>
    <w:p w14:paraId="2C713DDD" w14:textId="7E397096" w:rsidR="00E478AC" w:rsidRPr="00A45195" w:rsidRDefault="00A45195" w:rsidP="00E478AC">
      <w:pPr>
        <w:pStyle w:val="Prrafodelista"/>
        <w:numPr>
          <w:ilvl w:val="0"/>
          <w:numId w:val="11"/>
        </w:numPr>
        <w:jc w:val="both"/>
        <w:rPr>
          <w:rFonts w:asciiTheme="minorHAnsi" w:hAnsiTheme="minorHAnsi" w:cstheme="minorHAnsi"/>
          <w:sz w:val="24"/>
          <w:szCs w:val="24"/>
          <w:lang w:val="es-EC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val="es-EC"/>
        </w:rPr>
        <w:t xml:space="preserve">Google Colab: https://colab.research.google.com/ </w:t>
      </w:r>
    </w:p>
    <w:p w14:paraId="69F552A5" w14:textId="77777777" w:rsidR="00E478AC" w:rsidRPr="00B26214" w:rsidRDefault="00E478AC" w:rsidP="00E478AC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03706FC4" w14:textId="24A0EEA8" w:rsidR="00E478AC" w:rsidRPr="00B26214" w:rsidRDefault="00E478AC" w:rsidP="00E478AC">
      <w:pPr>
        <w:shd w:val="clear" w:color="auto" w:fill="D9D9D9" w:themeFill="background1" w:themeFillShade="D9"/>
        <w:jc w:val="both"/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  <w:lang w:val="es-EC"/>
        </w:rPr>
      </w:pPr>
      <w:r w:rsidRPr="00B26214"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  <w:lang w:val="es-EC"/>
        </w:rPr>
        <w:t>VII</w:t>
      </w:r>
      <w:r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  <w:lang w:val="es-EC"/>
        </w:rPr>
        <w:t>I</w:t>
      </w:r>
      <w:r w:rsidRPr="00B26214"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  <w:lang w:val="es-EC"/>
        </w:rPr>
        <w:t>.</w:t>
      </w:r>
      <w:r w:rsidRPr="00B26214"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  <w:lang w:val="es-EC"/>
        </w:rPr>
        <w:tab/>
      </w:r>
      <w:r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  <w:lang w:val="es-EC"/>
        </w:rPr>
        <w:t xml:space="preserve">Anexos</w:t>
      </w:r>
    </w:p>
    <w:p w14:paraId="655D0FD9" w14:textId="3B6E65B8" w:rsidR="00E478AC" w:rsidRDefault="00A45195" w:rsidP="00E478AC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>
        <w:rPr>
          <w:rFonts w:asciiTheme="minorHAnsi" w:hAnsiTheme="minorHAnsi" w:cstheme="minorHAnsi"/>
          <w:sz w:val="24"/>
          <w:szCs w:val="24"/>
          <w:lang w:val="es-EC"/>
        </w:rPr>
        <w:t xml:space="preserve"/>
      </w:r>
    </w:p>
    <w:p w14:paraId="7BE92D97" w14:textId="59CDE5F9" w:rsidR="00A45195" w:rsidRDefault="00A45195" w:rsidP="00A45195">
      <w:pPr>
        <w:pStyle w:val="Prrafodelista"/>
        <w:numPr>
          <w:ilvl w:val="0"/>
          <w:numId w:val="11"/>
        </w:numPr>
        <w:jc w:val="both"/>
        <w:rPr>
          <w:rFonts w:asciiTheme="minorHAnsi" w:hAnsiTheme="minorHAnsi" w:cstheme="minorHAnsi"/>
          <w:sz w:val="24"/>
          <w:szCs w:val="24"/>
          <w:lang w:val="es-EC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val="es-EC"/>
        </w:rPr>
        <w:t xml:space="preserve">Implementación de Algoritmos de IA</w:t>
      </w:r>
    </w:p>
    <w:p w14:paraId="4E5E433F" w14:textId="65E45610" w:rsidR="00A45195" w:rsidRDefault="00637266" w:rsidP="00A45195">
      <w:pPr>
        <w:pStyle w:val="Prrafodelista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>
        <w:rPr>
          <w:rFonts w:asciiTheme="minorHAnsi" w:hAnsiTheme="minorHAnsi" w:cstheme="minorHAnsi"/>
          <w:sz w:val="24"/>
          <w:szCs w:val="24"/>
          <w:lang w:val="es-EC"/>
        </w:rPr>
        <w:t xml:space="preserve">Objetivo: </w:t>
      </w:r>
      <w:proofErr w:type="gramStart"/>
      <w:r>
        <w:rPr>
          <w:rFonts w:asciiTheme="minorHAnsi" w:hAnsiTheme="minorHAnsi" w:cstheme="minorHAnsi"/>
          <w:sz w:val="24"/>
          <w:szCs w:val="24"/>
          <w:lang w:val="es-EC"/>
        </w:rPr>
        <w:t xml:space="preserve">Evaluar la comprensión y ejecución de los algoritmos básicos presentados.</w:t>
      </w:r>
    </w:p>
    <w:p w14:paraId="7278AE32" w14:textId="78B63A30" w:rsidR="00637266" w:rsidRDefault="00637266" w:rsidP="00A45195">
      <w:pPr>
        <w:pStyle w:val="Prrafodelista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val="es-EC"/>
        </w:rPr>
        <w:t>Preguntas a considerar</w:t>
      </w:r>
      <w:proofErr w:type="gramEnd"/>
      <w:r>
        <w:rPr>
          <w:rFonts w:asciiTheme="minorHAnsi" w:hAnsiTheme="minorHAnsi" w:cstheme="minorHAnsi"/>
          <w:sz w:val="24"/>
          <w:szCs w:val="24"/>
          <w:lang w:val="es-EC"/>
        </w:rPr>
        <w:t xml:space="preserve">:</w:t>
      </w:r>
    </w:p>
    <w:p w14:paraId="0630E1B5" w14:textId="7A214540" w:rsidR="00637266" w:rsidRDefault="00637266" w:rsidP="00A45195">
      <w:pPr>
        <w:pStyle w:val="Prrafodelista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>
        <w:rPr>
          <w:rFonts w:asciiTheme="minorHAnsi" w:hAnsiTheme="minorHAnsi" w:cstheme="minorHAnsi"/>
          <w:sz w:val="24"/>
          <w:szCs w:val="24"/>
          <w:lang w:val="es-EC"/>
        </w:rPr>
        <w:t xml:space="preserve"/>
      </w:r>
    </w:p>
    <w:p w14:paraId="13C81396" w14:textId="77777777" w:rsidR="002E6A6C" w:rsidRDefault="00637266" w:rsidP="00A45195">
      <w:pPr>
        <w:pStyle w:val="Prrafodelista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val="es-EC"/>
        </w:rPr>
        <w:t xml:space="preserve">¿Qué desafíos encontró al implementar los algoritmos en Google Colab? </w:t>
      </w:r>
    </w:p>
    <w:p w14:paraId="38636334" w14:textId="151CFAA4" w:rsidR="00637266" w:rsidRDefault="00637266" w:rsidP="00A45195">
      <w:pPr>
        <w:pStyle w:val="Prrafodelista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>
        <w:rPr>
          <w:rFonts w:asciiTheme="minorHAnsi" w:hAnsiTheme="minorHAnsi" w:cstheme="minorHAnsi"/>
          <w:sz w:val="24"/>
          <w:szCs w:val="24"/>
          <w:lang w:val="es-EC"/>
        </w:rPr>
        <w:lastRenderedPageBreak/>
        <w:t xml:space="preserve"/>
      </w:r>
    </w:p>
    <w:p w14:paraId="13C81396" w14:textId="77777777" w:rsidR="002E6A6C" w:rsidRDefault="00637266" w:rsidP="00A45195">
      <w:pPr>
        <w:pStyle w:val="Prrafodelista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val="es-EC"/>
        </w:rPr>
        <w:t xml:space="preserve">¿Cómo mejorarías la precisión del algoritmo implementado? </w:t>
      </w:r>
    </w:p>
    <w:p w14:paraId="38636334" w14:textId="151CFAA4" w:rsidR="00637266" w:rsidRDefault="00637266" w:rsidP="00A45195">
      <w:pPr>
        <w:pStyle w:val="Prrafodelista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>
        <w:rPr>
          <w:rFonts w:asciiTheme="minorHAnsi" w:hAnsiTheme="minorHAnsi" w:cstheme="minorHAnsi"/>
          <w:sz w:val="24"/>
          <w:szCs w:val="24"/>
          <w:lang w:val="es-EC"/>
        </w:rPr>
        <w:lastRenderedPageBreak/>
        <w:t xml:space="preserve"/>
      </w:r>
    </w:p>
    <w:p w14:paraId="3628F213" w14:textId="5EFEF276" w:rsidR="00E478AC" w:rsidRPr="00E478AC" w:rsidRDefault="00637266" w:rsidP="00637266">
      <w:pPr>
        <w:pStyle w:val="Prrafodelista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>
        <w:rPr>
          <w:rFonts w:asciiTheme="minorHAnsi" w:hAnsiTheme="minorHAnsi" w:cstheme="minorHAnsi"/>
          <w:sz w:val="24"/>
          <w:szCs w:val="24"/>
          <w:lang w:val="es-EC"/>
        </w:rPr>
        <w:t xml:space="preserve"/>
      </w:r>
    </w:p>
    <w:sectPr w:rsidR="00E478AC" w:rsidRPr="00E478AC" w:rsidSect="00270EB6">
      <w:headerReference w:type="default" r:id="rId7"/>
      <w:footerReference w:type="default" r:id="rId8"/>
      <w:pgSz w:w="11906" w:h="16838"/>
      <w:pgMar w:top="181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692E33" w14:textId="77777777" w:rsidR="00AD0BFB" w:rsidRDefault="00AD0BFB" w:rsidP="00966454">
      <w:r>
        <w:separator/>
      </w:r>
    </w:p>
  </w:endnote>
  <w:endnote w:type="continuationSeparator" w:id="0">
    <w:p w14:paraId="4F14ADA6" w14:textId="77777777" w:rsidR="00AD0BFB" w:rsidRDefault="00AD0BFB" w:rsidP="00966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9AC28" w14:textId="77777777" w:rsidR="00265F4C" w:rsidRDefault="00813A8A">
    <w:pPr>
      <w:pStyle w:val="Piedepgina"/>
    </w:pPr>
    <w:r w:rsidRPr="004038FE">
      <w:rPr>
        <w:noProof/>
      </w:rPr>
      <w:drawing>
        <wp:anchor distT="0" distB="0" distL="114300" distR="114300" simplePos="0" relativeHeight="251660288" behindDoc="0" locked="0" layoutInCell="1" allowOverlap="1" wp14:anchorId="36A379EF" wp14:editId="38899194">
          <wp:simplePos x="0" y="0"/>
          <wp:positionH relativeFrom="page">
            <wp:posOffset>54591</wp:posOffset>
          </wp:positionH>
          <wp:positionV relativeFrom="paragraph">
            <wp:posOffset>191381</wp:posOffset>
          </wp:positionV>
          <wp:extent cx="604265" cy="325373"/>
          <wp:effectExtent l="0" t="0" r="5715" b="0"/>
          <wp:wrapNone/>
          <wp:docPr id="5" name="Imagen 5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536" cy="3298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922E1E" w14:textId="77777777" w:rsidR="00AD0BFB" w:rsidRDefault="00AD0BFB" w:rsidP="00966454">
      <w:r>
        <w:separator/>
      </w:r>
    </w:p>
  </w:footnote>
  <w:footnote w:type="continuationSeparator" w:id="0">
    <w:p w14:paraId="4FBD26BB" w14:textId="77777777" w:rsidR="00AD0BFB" w:rsidRDefault="00AD0BFB" w:rsidP="009664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D6F0F1" w14:textId="33D02F61" w:rsidR="00265F4C" w:rsidRPr="00B901AA" w:rsidRDefault="00813A8A" w:rsidP="004038FE">
    <w:pPr>
      <w:pStyle w:val="Encabezado"/>
      <w:jc w:val="center"/>
      <w:rPr>
        <w:b/>
        <w:bCs/>
        <w:smallCaps/>
        <w:sz w:val="36"/>
        <w:szCs w:val="36"/>
      </w:rPr>
    </w:pPr>
    <w:r w:rsidRPr="00B901AA">
      <w:rPr>
        <w:noProof/>
        <w:sz w:val="40"/>
        <w:szCs w:val="40"/>
      </w:rPr>
      <w:drawing>
        <wp:anchor distT="0" distB="0" distL="114300" distR="114300" simplePos="0" relativeHeight="251661312" behindDoc="0" locked="0" layoutInCell="1" allowOverlap="1" wp14:anchorId="4A07BD82" wp14:editId="25FDFE11">
          <wp:simplePos x="0" y="0"/>
          <wp:positionH relativeFrom="column">
            <wp:posOffset>-1021867</wp:posOffset>
          </wp:positionH>
          <wp:positionV relativeFrom="paragraph">
            <wp:posOffset>-427033</wp:posOffset>
          </wp:positionV>
          <wp:extent cx="600075" cy="638810"/>
          <wp:effectExtent l="0" t="0" r="9525" b="8890"/>
          <wp:wrapNone/>
          <wp:docPr id="4" name="Imagen 4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Logotipo&#10;&#10;Descripción generada automá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056" b="-1"/>
                  <a:stretch/>
                </pic:blipFill>
                <pic:spPr bwMode="auto">
                  <a:xfrm>
                    <a:off x="0" y="0"/>
                    <a:ext cx="600075" cy="6388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01AA">
      <w:rPr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08A3DA" wp14:editId="12829539">
              <wp:simplePos x="0" y="0"/>
              <wp:positionH relativeFrom="page">
                <wp:align>left</wp:align>
              </wp:positionH>
              <wp:positionV relativeFrom="paragraph">
                <wp:posOffset>-449580</wp:posOffset>
              </wp:positionV>
              <wp:extent cx="668655" cy="11122584"/>
              <wp:effectExtent l="0" t="0" r="17145" b="22225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8655" cy="11122584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1E6B16" id="Rectángulo 2" o:spid="_x0000_s1026" style="position:absolute;margin-left:0;margin-top:-35.4pt;width:52.65pt;height:875.8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" fillcolor="black [3200]" strokecolor="black [1600]" strokeweight="1pt">
              <w10:wrap anchorx="page"/>
            </v:rect>
          </w:pict>
        </mc:Fallback>
      </mc:AlternateContent>
    </w:r>
    <w:r w:rsidRPr="00B901AA">
      <w:rPr>
        <w:b/>
        <w:bCs/>
        <w:smallCaps/>
        <w:sz w:val="40"/>
        <w:szCs w:val="40"/>
      </w:rPr>
      <w:t>FACULTAD DE INGENIERÍA Y CIENCIAS APLICADAS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64F41"/>
    <w:multiLevelType w:val="hybridMultilevel"/>
    <w:tmpl w:val="D3D673F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90FFD"/>
    <w:multiLevelType w:val="hybridMultilevel"/>
    <w:tmpl w:val="43C8DE4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62A6B"/>
    <w:multiLevelType w:val="hybridMultilevel"/>
    <w:tmpl w:val="07C697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04F88"/>
    <w:multiLevelType w:val="hybridMultilevel"/>
    <w:tmpl w:val="552C129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B7B75"/>
    <w:multiLevelType w:val="hybridMultilevel"/>
    <w:tmpl w:val="1C98792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53641"/>
    <w:multiLevelType w:val="hybridMultilevel"/>
    <w:tmpl w:val="24AEB24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33683"/>
    <w:multiLevelType w:val="hybridMultilevel"/>
    <w:tmpl w:val="0B4CD3D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457AB"/>
    <w:multiLevelType w:val="hybridMultilevel"/>
    <w:tmpl w:val="F72AA5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A4977"/>
    <w:multiLevelType w:val="hybridMultilevel"/>
    <w:tmpl w:val="3C12EDF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624626"/>
    <w:multiLevelType w:val="hybridMultilevel"/>
    <w:tmpl w:val="E21E4E0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C0296F"/>
    <w:multiLevelType w:val="hybridMultilevel"/>
    <w:tmpl w:val="8398BFB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FD5748"/>
    <w:multiLevelType w:val="hybridMultilevel"/>
    <w:tmpl w:val="3EA804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B2B0F"/>
    <w:multiLevelType w:val="hybridMultilevel"/>
    <w:tmpl w:val="FE9C3DDC"/>
    <w:lvl w:ilvl="0" w:tplc="7D1CFC6C">
      <w:start w:val="1"/>
      <w:numFmt w:val="upperRoman"/>
      <w:lvlText w:val="%1."/>
      <w:lvlJc w:val="left"/>
      <w:pPr>
        <w:ind w:left="1080" w:hanging="720"/>
      </w:pPr>
      <w:rPr>
        <w:rFonts w:hint="default"/>
        <w:color w:val="1F3864" w:themeColor="accent1" w:themeShade="8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362A74"/>
    <w:multiLevelType w:val="hybridMultilevel"/>
    <w:tmpl w:val="B03EAF0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175143">
    <w:abstractNumId w:val="13"/>
  </w:num>
  <w:num w:numId="2" w16cid:durableId="1958638974">
    <w:abstractNumId w:val="2"/>
  </w:num>
  <w:num w:numId="3" w16cid:durableId="1676762515">
    <w:abstractNumId w:val="12"/>
  </w:num>
  <w:num w:numId="4" w16cid:durableId="1550994381">
    <w:abstractNumId w:val="6"/>
  </w:num>
  <w:num w:numId="5" w16cid:durableId="1898129595">
    <w:abstractNumId w:val="7"/>
  </w:num>
  <w:num w:numId="6" w16cid:durableId="674383550">
    <w:abstractNumId w:val="4"/>
  </w:num>
  <w:num w:numId="7" w16cid:durableId="738211962">
    <w:abstractNumId w:val="9"/>
  </w:num>
  <w:num w:numId="8" w16cid:durableId="957101749">
    <w:abstractNumId w:val="10"/>
  </w:num>
  <w:num w:numId="9" w16cid:durableId="1925718816">
    <w:abstractNumId w:val="5"/>
  </w:num>
  <w:num w:numId="10" w16cid:durableId="1180241152">
    <w:abstractNumId w:val="11"/>
  </w:num>
  <w:num w:numId="11" w16cid:durableId="538400113">
    <w:abstractNumId w:val="0"/>
  </w:num>
  <w:num w:numId="12" w16cid:durableId="1719627251">
    <w:abstractNumId w:val="8"/>
  </w:num>
  <w:num w:numId="13" w16cid:durableId="2063668736">
    <w:abstractNumId w:val="3"/>
  </w:num>
  <w:num w:numId="14" w16cid:durableId="1110204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54"/>
    <w:rsid w:val="00100E39"/>
    <w:rsid w:val="00197D51"/>
    <w:rsid w:val="001D32C0"/>
    <w:rsid w:val="001F16E5"/>
    <w:rsid w:val="00204839"/>
    <w:rsid w:val="00265F4C"/>
    <w:rsid w:val="00270EB6"/>
    <w:rsid w:val="0029446E"/>
    <w:rsid w:val="002952FE"/>
    <w:rsid w:val="002B575B"/>
    <w:rsid w:val="002E6A6C"/>
    <w:rsid w:val="003141FE"/>
    <w:rsid w:val="00342816"/>
    <w:rsid w:val="003F013A"/>
    <w:rsid w:val="00435F7F"/>
    <w:rsid w:val="004563B8"/>
    <w:rsid w:val="004D1855"/>
    <w:rsid w:val="005F0C91"/>
    <w:rsid w:val="005F47D5"/>
    <w:rsid w:val="00637266"/>
    <w:rsid w:val="00640949"/>
    <w:rsid w:val="006F174E"/>
    <w:rsid w:val="00813A8A"/>
    <w:rsid w:val="008A48C4"/>
    <w:rsid w:val="008D1813"/>
    <w:rsid w:val="00966454"/>
    <w:rsid w:val="00971E6E"/>
    <w:rsid w:val="009F3451"/>
    <w:rsid w:val="00A17DB0"/>
    <w:rsid w:val="00A45195"/>
    <w:rsid w:val="00AD0BFB"/>
    <w:rsid w:val="00B20661"/>
    <w:rsid w:val="00B26214"/>
    <w:rsid w:val="00B55DB0"/>
    <w:rsid w:val="00CB1FD1"/>
    <w:rsid w:val="00D40A4D"/>
    <w:rsid w:val="00D55116"/>
    <w:rsid w:val="00DF304D"/>
    <w:rsid w:val="00E212B2"/>
    <w:rsid w:val="00E478AC"/>
    <w:rsid w:val="00E934A5"/>
    <w:rsid w:val="00EB5B37"/>
    <w:rsid w:val="018C5C04"/>
    <w:rsid w:val="05358C6D"/>
    <w:rsid w:val="0C09194B"/>
    <w:rsid w:val="0DA4E9AC"/>
    <w:rsid w:val="10BE053C"/>
    <w:rsid w:val="1C0C42BE"/>
    <w:rsid w:val="30466D47"/>
    <w:rsid w:val="306DB2A0"/>
    <w:rsid w:val="337E0E09"/>
    <w:rsid w:val="3B9D5AB5"/>
    <w:rsid w:val="424B73ED"/>
    <w:rsid w:val="42E776D2"/>
    <w:rsid w:val="48369C08"/>
    <w:rsid w:val="537E62C8"/>
    <w:rsid w:val="5B8B0C31"/>
    <w:rsid w:val="632E3A57"/>
    <w:rsid w:val="6402510B"/>
    <w:rsid w:val="64074156"/>
    <w:rsid w:val="66A2DD6D"/>
    <w:rsid w:val="6976846C"/>
    <w:rsid w:val="6DEAD1A8"/>
    <w:rsid w:val="71AC242D"/>
    <w:rsid w:val="742BF02F"/>
    <w:rsid w:val="757BC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E3A7E8"/>
  <w15:chartTrackingRefBased/>
  <w15:docId w15:val="{D80E9C18-5DDC-4760-8906-B66F46FA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6E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16E5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es-EC"/>
    </w:rPr>
  </w:style>
  <w:style w:type="character" w:customStyle="1" w:styleId="EncabezadoCar">
    <w:name w:val="Encabezado Car"/>
    <w:basedOn w:val="Fuentedeprrafopredeter"/>
    <w:link w:val="Encabezado"/>
    <w:uiPriority w:val="99"/>
    <w:rsid w:val="001F16E5"/>
  </w:style>
  <w:style w:type="paragraph" w:styleId="Piedepgina">
    <w:name w:val="footer"/>
    <w:basedOn w:val="Normal"/>
    <w:link w:val="PiedepginaCar"/>
    <w:uiPriority w:val="99"/>
    <w:unhideWhenUsed/>
    <w:rsid w:val="001F16E5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es-EC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F16E5"/>
  </w:style>
  <w:style w:type="paragraph" w:styleId="Textoindependiente">
    <w:name w:val="Body Text"/>
    <w:basedOn w:val="Normal"/>
    <w:link w:val="TextoindependienteCar"/>
    <w:uiPriority w:val="1"/>
    <w:qFormat/>
    <w:rsid w:val="001F16E5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F16E5"/>
    <w:rPr>
      <w:rFonts w:ascii="Arial MT" w:eastAsia="Arial MT" w:hAnsi="Arial MT" w:cs="Arial MT"/>
      <w:lang w:val="es-ES"/>
    </w:rPr>
  </w:style>
  <w:style w:type="paragraph" w:styleId="Prrafodelista">
    <w:name w:val="List Paragraph"/>
    <w:basedOn w:val="Normal"/>
    <w:uiPriority w:val="34"/>
    <w:qFormat/>
    <w:rsid w:val="001F16E5"/>
    <w:pPr>
      <w:ind w:left="720"/>
      <w:contextualSpacing/>
    </w:pPr>
  </w:style>
  <w:style w:type="table" w:styleId="Tablaconcuadrcula">
    <w:name w:val="Table Grid"/>
    <w:basedOn w:val="Tablanormal"/>
    <w:uiPriority w:val="39"/>
    <w:rsid w:val="00971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7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p\Documents\Plantillas%20personalizadas%20de%20Office\PlantillaWordUD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PlantillaWordUDLA.dotx</Template>
  <TotalTime>18</TotalTime>
  <Pages>2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Jaime Alejandro Govea</cp:lastModifiedBy>
  <cp:revision>9</cp:revision>
  <dcterms:created xsi:type="dcterms:W3CDTF">2023-10-16T23:15:00Z</dcterms:created>
  <dcterms:modified xsi:type="dcterms:W3CDTF">2024-11-06T21:00:00Z</dcterms:modified>
  <dc:identifier/>
  <dc:language/>
</cp:coreProperties>
</file>