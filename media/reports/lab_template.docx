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BE8C" w14:textId="2423FF27" w:rsidR="00971E6E" w:rsidRPr="00D55116" w:rsidRDefault="00971E6E" w:rsidP="00971E6E">
      <w:pPr>
        <w:jc w:val="center"/>
        <w:rPr>
          <w:b/>
          <w:bCs/>
          <w:color w:val="7A0000"/>
          <w:sz w:val="30"/>
          <w:szCs w:val="30"/>
          <w:lang w:val="es-EC"/>
        </w:rPr>
      </w:pPr>
      <w:r w:rsidRPr="00D55116">
        <w:rPr>
          <w:b/>
          <w:bCs/>
          <w:color w:val="7A0000"/>
          <w:sz w:val="30"/>
          <w:szCs w:val="30"/>
          <w:lang w:val="es-EC"/>
        </w:rPr>
        <w:t>NOMBRE DE LA MATERIA</w:t>
      </w:r>
    </w:p>
    <w:p w14:paraId="14003D7C" w14:textId="426AE593" w:rsidR="00270EB6" w:rsidRPr="00D55116" w:rsidRDefault="00A45195" w:rsidP="00971E6E">
      <w:pPr>
        <w:jc w:val="center"/>
        <w:rPr>
          <w:color w:val="7A0000"/>
          <w:sz w:val="30"/>
          <w:szCs w:val="30"/>
          <w:lang w:val="es-EC"/>
        </w:rPr>
      </w:pPr>
      <w:r>
        <w:rPr>
          <w:color w:val="808080" w:themeColor="background1" w:themeShade="80"/>
          <w:sz w:val="30"/>
          <w:szCs w:val="30"/>
          <w:lang w:val="es-EC"/>
        </w:rPr>
        <w:t xml:space="preserve">{{ </w:t>
      </w:r>
      <w:proofErr w:type="spellStart"/>
      <w:r>
        <w:rPr>
          <w:color w:val="808080" w:themeColor="background1" w:themeShade="80"/>
          <w:sz w:val="30"/>
          <w:szCs w:val="30"/>
          <w:lang w:val="es-EC"/>
        </w:rPr>
        <w:t>course</w:t>
      </w:r>
      <w:proofErr w:type="spellEnd"/>
      <w:r>
        <w:rPr>
          <w:color w:val="808080" w:themeColor="background1" w:themeShade="80"/>
          <w:sz w:val="30"/>
          <w:szCs w:val="30"/>
          <w:lang w:val="es-EC"/>
        </w:rPr>
        <w:t xml:space="preserve"> }}</w:t>
      </w:r>
    </w:p>
    <w:p w14:paraId="29A4B905" w14:textId="77777777" w:rsidR="00971E6E" w:rsidRPr="00D55116" w:rsidRDefault="00971E6E" w:rsidP="00971E6E">
      <w:pPr>
        <w:jc w:val="center"/>
        <w:rPr>
          <w:b/>
          <w:bCs/>
          <w:color w:val="7A0000"/>
          <w:sz w:val="30"/>
          <w:szCs w:val="30"/>
          <w:lang w:val="es-EC"/>
        </w:rPr>
      </w:pPr>
    </w:p>
    <w:p w14:paraId="37B6FB64" w14:textId="31CCC5D4" w:rsidR="004D1855" w:rsidRPr="00D55116" w:rsidRDefault="00971E6E" w:rsidP="00971E6E">
      <w:pPr>
        <w:jc w:val="center"/>
        <w:rPr>
          <w:b/>
          <w:bCs/>
          <w:color w:val="7A0000"/>
          <w:sz w:val="26"/>
          <w:szCs w:val="26"/>
          <w:lang w:val="es-EC"/>
        </w:rPr>
      </w:pPr>
      <w:r w:rsidRPr="00D55116">
        <w:rPr>
          <w:b/>
          <w:bCs/>
          <w:color w:val="7A0000"/>
          <w:sz w:val="26"/>
          <w:szCs w:val="26"/>
          <w:lang w:val="es-EC"/>
        </w:rPr>
        <w:t>GUIA DE LABOR</w:t>
      </w:r>
      <w:r w:rsidR="002B575B" w:rsidRPr="00D55116">
        <w:rPr>
          <w:b/>
          <w:bCs/>
          <w:color w:val="7A0000"/>
          <w:sz w:val="26"/>
          <w:szCs w:val="26"/>
          <w:lang w:val="es-EC"/>
        </w:rPr>
        <w:t>A</w:t>
      </w:r>
      <w:r w:rsidRPr="00D55116">
        <w:rPr>
          <w:b/>
          <w:bCs/>
          <w:color w:val="7A0000"/>
          <w:sz w:val="26"/>
          <w:szCs w:val="26"/>
          <w:lang w:val="es-EC"/>
        </w:rPr>
        <w:t>TORIO #</w:t>
      </w:r>
    </w:p>
    <w:p w14:paraId="27AB2CB3" w14:textId="592721A7" w:rsidR="00971E6E" w:rsidRPr="00D55116" w:rsidRDefault="00971E6E" w:rsidP="00971E6E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tbl>
      <w:tblPr>
        <w:tblStyle w:val="Tablaconcuadrcula"/>
        <w:tblW w:w="8454" w:type="dxa"/>
        <w:tblLook w:val="04A0" w:firstRow="1" w:lastRow="0" w:firstColumn="1" w:lastColumn="0" w:noHBand="0" w:noVBand="1"/>
      </w:tblPr>
      <w:tblGrid>
        <w:gridCol w:w="3256"/>
        <w:gridCol w:w="5198"/>
      </w:tblGrid>
      <w:tr w:rsidR="00971E6E" w:rsidRPr="00D55116" w14:paraId="7FC16E9B" w14:textId="77777777" w:rsidTr="003141FE">
        <w:trPr>
          <w:trHeight w:val="300"/>
        </w:trPr>
        <w:tc>
          <w:tcPr>
            <w:tcW w:w="3256" w:type="dxa"/>
          </w:tcPr>
          <w:p w14:paraId="5A35FFDA" w14:textId="1A9447C2" w:rsidR="00971E6E" w:rsidRPr="00D55116" w:rsidRDefault="00B20661" w:rsidP="00971E6E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</w:pPr>
            <w:r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NOMBRE DE LA PR</w:t>
            </w:r>
            <w:r w:rsidR="00270EB6"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Á</w:t>
            </w:r>
            <w:r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CTICA</w:t>
            </w:r>
            <w:r w:rsidR="00270EB6"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:</w:t>
            </w:r>
          </w:p>
        </w:tc>
        <w:tc>
          <w:tcPr>
            <w:tcW w:w="5198" w:type="dxa"/>
          </w:tcPr>
          <w:p w14:paraId="7D429E57" w14:textId="169C5C56" w:rsidR="00971E6E" w:rsidRPr="00D55116" w:rsidRDefault="00A45195" w:rsidP="00971E6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C"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workshop_name</w:t>
            </w:r>
            <w:proofErr w:type="spellEnd"/>
            <w:r>
              <w:rPr>
                <w:b/>
                <w:bCs/>
              </w:rPr>
              <w:t xml:space="preserve"> }}</w:t>
            </w:r>
          </w:p>
        </w:tc>
      </w:tr>
      <w:tr w:rsidR="00971E6E" w:rsidRPr="00D55116" w14:paraId="064E6B1A" w14:textId="77777777" w:rsidTr="003141FE">
        <w:trPr>
          <w:trHeight w:val="300"/>
        </w:trPr>
        <w:tc>
          <w:tcPr>
            <w:tcW w:w="3256" w:type="dxa"/>
          </w:tcPr>
          <w:p w14:paraId="2E9077DB" w14:textId="4591A376" w:rsidR="00971E6E" w:rsidRPr="00D55116" w:rsidRDefault="00B20661" w:rsidP="00971E6E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</w:pPr>
            <w:r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LABORATORIO</w:t>
            </w:r>
            <w:r w:rsidR="00270EB6"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:</w:t>
            </w:r>
          </w:p>
        </w:tc>
        <w:tc>
          <w:tcPr>
            <w:tcW w:w="5198" w:type="dxa"/>
          </w:tcPr>
          <w:p w14:paraId="3ABD2C04" w14:textId="16E378F1" w:rsidR="00971E6E" w:rsidRPr="00D55116" w:rsidRDefault="00971E6E" w:rsidP="00971E6E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s-EC"/>
              </w:rPr>
            </w:pPr>
          </w:p>
        </w:tc>
      </w:tr>
      <w:tr w:rsidR="00971E6E" w:rsidRPr="00D55116" w14:paraId="122223E3" w14:textId="77777777" w:rsidTr="003141FE">
        <w:trPr>
          <w:trHeight w:val="300"/>
        </w:trPr>
        <w:tc>
          <w:tcPr>
            <w:tcW w:w="3256" w:type="dxa"/>
          </w:tcPr>
          <w:p w14:paraId="42C52412" w14:textId="7F38B25E" w:rsidR="00971E6E" w:rsidRPr="00D55116" w:rsidRDefault="00270EB6" w:rsidP="00971E6E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</w:pPr>
            <w:r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PROFESOR:</w:t>
            </w:r>
          </w:p>
        </w:tc>
        <w:tc>
          <w:tcPr>
            <w:tcW w:w="5198" w:type="dxa"/>
          </w:tcPr>
          <w:p w14:paraId="096F692A" w14:textId="2B124271" w:rsidR="00971E6E" w:rsidRPr="00D55116" w:rsidRDefault="00971E6E" w:rsidP="00813A8A">
            <w:pPr>
              <w:rPr>
                <w:rFonts w:asciiTheme="minorHAnsi" w:hAnsiTheme="minorHAnsi" w:cstheme="minorBidi"/>
                <w:sz w:val="24"/>
                <w:szCs w:val="24"/>
                <w:lang w:val="es-EC"/>
              </w:rPr>
            </w:pPr>
          </w:p>
        </w:tc>
      </w:tr>
      <w:tr w:rsidR="00270EB6" w:rsidRPr="00D55116" w14:paraId="37172F51" w14:textId="77777777" w:rsidTr="003141FE">
        <w:trPr>
          <w:trHeight w:val="300"/>
        </w:trPr>
        <w:tc>
          <w:tcPr>
            <w:tcW w:w="3256" w:type="dxa"/>
          </w:tcPr>
          <w:p w14:paraId="2C384854" w14:textId="03011274" w:rsidR="00270EB6" w:rsidRPr="00D55116" w:rsidRDefault="00270EB6" w:rsidP="00971E6E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</w:pPr>
            <w:r w:rsidRPr="00D55116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4"/>
                <w:szCs w:val="24"/>
                <w:lang w:val="es-EC"/>
              </w:rPr>
              <w:t>FECHA:</w:t>
            </w:r>
          </w:p>
        </w:tc>
        <w:tc>
          <w:tcPr>
            <w:tcW w:w="5198" w:type="dxa"/>
          </w:tcPr>
          <w:p w14:paraId="063B96DC" w14:textId="7BCA4EA2" w:rsidR="00270EB6" w:rsidRPr="00D55116" w:rsidRDefault="00270EB6" w:rsidP="632E3A57">
            <w:pPr>
              <w:jc w:val="both"/>
              <w:rPr>
                <w:rFonts w:asciiTheme="minorHAnsi" w:hAnsiTheme="minorHAnsi" w:cstheme="minorBidi"/>
                <w:sz w:val="24"/>
                <w:szCs w:val="24"/>
                <w:lang w:val="es-EC"/>
              </w:rPr>
            </w:pPr>
          </w:p>
        </w:tc>
      </w:tr>
    </w:tbl>
    <w:p w14:paraId="170A0E49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77D2C143" w14:textId="77777777" w:rsidR="00B26214" w:rsidRPr="00B26214" w:rsidRDefault="00B26214" w:rsidP="00B26214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 w:rsidRPr="003141FE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I.</w:t>
      </w:r>
      <w:r w:rsidRPr="00B26214">
        <w:rPr>
          <w:rFonts w:asciiTheme="minorHAnsi" w:hAnsiTheme="minorHAnsi" w:cstheme="minorHAnsi"/>
          <w:sz w:val="24"/>
          <w:szCs w:val="24"/>
          <w:lang w:val="es-EC"/>
        </w:rPr>
        <w:tab/>
      </w: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OBJETIVOS</w:t>
      </w:r>
    </w:p>
    <w:p w14:paraId="404BCB5A" w14:textId="43844E4A" w:rsidR="00A45195" w:rsidRPr="00A45195" w:rsidRDefault="00A45195" w:rsidP="00A45195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{%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for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obj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in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objectives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%}</w:t>
      </w:r>
    </w:p>
    <w:p w14:paraId="00D14652" w14:textId="7290E2D7" w:rsidR="009F3451" w:rsidRPr="009F3451" w:rsidRDefault="00A45195" w:rsidP="009F345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{{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ob</w:t>
      </w:r>
      <w:r w:rsidR="006F174E">
        <w:rPr>
          <w:rFonts w:asciiTheme="minorHAnsi" w:hAnsiTheme="minorHAnsi" w:cstheme="minorHAnsi"/>
          <w:sz w:val="24"/>
          <w:szCs w:val="24"/>
          <w:lang w:val="es-EC"/>
        </w:rPr>
        <w:t>j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}} {%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endfor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%}</w:t>
      </w:r>
    </w:p>
    <w:p w14:paraId="4FB45932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4421D318" w14:textId="43401CF7" w:rsidR="001D32C0" w:rsidRPr="001D32C0" w:rsidRDefault="00B26214" w:rsidP="001D32C0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</w:pPr>
      <w:bookmarkStart w:id="0" w:name="_Hlk126761355"/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II.</w:t>
      </w: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ab/>
        <w:t>RESULTADO DE APRENDIZAJE ESPERADO</w:t>
      </w:r>
    </w:p>
    <w:p w14:paraId="6F147561" w14:textId="115231D6" w:rsidR="00B26214" w:rsidRPr="003141FE" w:rsidRDefault="00A45195" w:rsidP="003141FE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{{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rda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}}</w:t>
      </w:r>
    </w:p>
    <w:bookmarkEnd w:id="0"/>
    <w:p w14:paraId="7EE7EDBD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22987442" w14:textId="77777777" w:rsidR="00B26214" w:rsidRPr="00B26214" w:rsidRDefault="00B26214" w:rsidP="632E3A57">
      <w:pPr>
        <w:shd w:val="clear" w:color="auto" w:fill="D9D9D9" w:themeFill="background1" w:themeFillShade="D9"/>
        <w:jc w:val="both"/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</w:pPr>
      <w:r w:rsidRPr="1C0C42BE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III.</w:t>
      </w:r>
      <w:r>
        <w:tab/>
      </w:r>
      <w:r w:rsidRPr="1C0C42BE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INTRODUCCIÓN TEÓRICA</w:t>
      </w:r>
    </w:p>
    <w:p w14:paraId="4DB0C08C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3F8000C" w14:textId="26F160D8" w:rsidR="00A45195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{{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introduction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[“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description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”] }}</w:t>
      </w:r>
    </w:p>
    <w:p w14:paraId="4B08F1AA" w14:textId="52162F65" w:rsidR="00A45195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{%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for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topic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 </w:t>
      </w:r>
      <w:proofErr w:type="spellStart"/>
      <w:r w:rsidR="00B55DB0">
        <w:rPr>
          <w:rFonts w:ascii="Segoe UI" w:hAnsi="Segoe UI" w:cs="Segoe UI"/>
          <w:color w:val="374151"/>
          <w:shd w:val="clear" w:color="auto" w:fill="F7F7F8"/>
        </w:rPr>
        <w:t>introduction</w:t>
      </w:r>
      <w:proofErr w:type="spellEnd"/>
      <w:r w:rsidR="00B55DB0">
        <w:rPr>
          <w:rFonts w:ascii="Segoe UI" w:hAnsi="Segoe UI" w:cs="Segoe UI"/>
          <w:color w:val="374151"/>
          <w:shd w:val="clear" w:color="auto" w:fill="F7F7F8"/>
        </w:rPr>
        <w:t>[“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topics</w:t>
      </w:r>
      <w:proofErr w:type="spellEnd"/>
      <w:r w:rsidR="00B55DB0">
        <w:rPr>
          <w:rFonts w:ascii="Segoe UI" w:hAnsi="Segoe UI" w:cs="Segoe UI"/>
          <w:color w:val="374151"/>
          <w:shd w:val="clear" w:color="auto" w:fill="F7F7F8"/>
        </w:rPr>
        <w:t>”]</w:t>
      </w:r>
      <w:r>
        <w:rPr>
          <w:rFonts w:ascii="Segoe UI" w:hAnsi="Segoe UI" w:cs="Segoe UI"/>
          <w:color w:val="374151"/>
          <w:shd w:val="clear" w:color="auto" w:fill="F7F7F8"/>
        </w:rPr>
        <w:t xml:space="preserve"> %}</w:t>
      </w:r>
    </w:p>
    <w:p w14:paraId="41DF18F7" w14:textId="77777777" w:rsidR="00A45195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ab/>
        <w:t xml:space="preserve">{{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topic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[“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title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”] }}: {{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topic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[“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description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”] }} </w:t>
      </w:r>
    </w:p>
    <w:p w14:paraId="1BFB2C42" w14:textId="6DC53715" w:rsidR="00A45195" w:rsidRPr="005F0C91" w:rsidRDefault="00A45195" w:rsidP="005F0C91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{%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endfor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%}</w:t>
      </w:r>
    </w:p>
    <w:p w14:paraId="3A3C7F85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3DF4D2A8" w14:textId="42B0E1FB" w:rsidR="00B26214" w:rsidRPr="00B26214" w:rsidRDefault="00B26214" w:rsidP="632E3A57">
      <w:pPr>
        <w:shd w:val="clear" w:color="auto" w:fill="D9D9D9" w:themeFill="background1" w:themeFillShade="D9"/>
        <w:jc w:val="both"/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</w:pPr>
      <w:r w:rsidRPr="632E3A57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IV.</w:t>
      </w:r>
      <w:r>
        <w:tab/>
      </w:r>
      <w:r w:rsidRPr="632E3A57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MATERIALES Y EQUIPO</w:t>
      </w:r>
      <w:r w:rsidR="05358C6D" w:rsidRPr="632E3A57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S</w:t>
      </w:r>
    </w:p>
    <w:p w14:paraId="6697DFC8" w14:textId="3904375C" w:rsidR="00A45195" w:rsidRPr="00A45195" w:rsidRDefault="00A45195" w:rsidP="00A45195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{%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for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mat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in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materials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%}</w:t>
      </w:r>
    </w:p>
    <w:p w14:paraId="3E9D6469" w14:textId="10146B7D" w:rsidR="00CB1FD1" w:rsidRPr="00CB1FD1" w:rsidRDefault="00A45195" w:rsidP="00CB1FD1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{{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mat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}} {%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endfor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%}</w:t>
      </w:r>
    </w:p>
    <w:p w14:paraId="5F2AA13A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1780870" w14:textId="0665D7D4" w:rsidR="00B26214" w:rsidRPr="00B26214" w:rsidRDefault="00B26214" w:rsidP="632E3A57">
      <w:pPr>
        <w:shd w:val="clear" w:color="auto" w:fill="D9D9D9" w:themeFill="background1" w:themeFillShade="D9"/>
        <w:jc w:val="both"/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</w:pPr>
      <w:r w:rsidRPr="1C0C42BE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V.</w:t>
      </w:r>
      <w:r>
        <w:tab/>
      </w:r>
      <w:r w:rsidRPr="1C0C42BE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 xml:space="preserve">PROCEDIMIENTO </w:t>
      </w:r>
      <w:r w:rsidR="66A2DD6D" w:rsidRPr="1C0C42BE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/METODOLOGIA</w:t>
      </w:r>
    </w:p>
    <w:p w14:paraId="74E86668" w14:textId="178B5CF4" w:rsidR="00B26214" w:rsidRDefault="00A45195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{%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for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met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in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methodology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%}</w:t>
      </w:r>
    </w:p>
    <w:p w14:paraId="5300F70E" w14:textId="5AC59263" w:rsidR="00A45195" w:rsidRDefault="00A45195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ab/>
        <w:t xml:space="preserve">{{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met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>[“step”] }}</w:t>
      </w:r>
    </w:p>
    <w:p w14:paraId="2439F62D" w14:textId="3454A912" w:rsidR="00A45195" w:rsidRDefault="00A45195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ab/>
        <w:t xml:space="preserve">{%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for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detail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in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met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>[“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details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>”] %}</w:t>
      </w:r>
    </w:p>
    <w:p w14:paraId="4F6F29CD" w14:textId="77777777" w:rsidR="000319DC" w:rsidRDefault="00A45195" w:rsidP="00A45195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{{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detail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}} {%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endfor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%}</w:t>
      </w:r>
      <w:r w:rsidR="00EB5B37"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</w:p>
    <w:p w14:paraId="6D5F410E" w14:textId="4103F231" w:rsidR="00A45195" w:rsidRPr="00A45195" w:rsidRDefault="00EB5B37" w:rsidP="000319DC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{%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endfor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%}</w:t>
      </w:r>
    </w:p>
    <w:p w14:paraId="52E903CE" w14:textId="77777777" w:rsidR="00B26214" w:rsidRPr="00B26214" w:rsidRDefault="00B26214" w:rsidP="00B26214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5043DE36" w14:textId="77777777" w:rsidR="00B26214" w:rsidRPr="00B26214" w:rsidRDefault="00B26214" w:rsidP="00B26214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</w:pP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VII.</w:t>
      </w: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ab/>
        <w:t xml:space="preserve">BIBLIOGRAFÍA  </w:t>
      </w:r>
    </w:p>
    <w:p w14:paraId="6E559881" w14:textId="64C884F9" w:rsidR="00A45195" w:rsidRPr="00A45195" w:rsidRDefault="00A45195" w:rsidP="00A45195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{%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for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ref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in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references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%}</w:t>
      </w:r>
    </w:p>
    <w:p w14:paraId="2C713DDD" w14:textId="7E397096" w:rsidR="00E478AC" w:rsidRPr="00A45195" w:rsidRDefault="00A45195" w:rsidP="00E478AC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{{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ref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}} {%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endfor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%}</w:t>
      </w:r>
    </w:p>
    <w:p w14:paraId="69F552A5" w14:textId="77777777" w:rsidR="00E478AC" w:rsidRPr="00B26214" w:rsidRDefault="00E478AC" w:rsidP="00E478AC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3706FC4" w14:textId="24A0EEA8" w:rsidR="00E478AC" w:rsidRPr="00B26214" w:rsidRDefault="00E478AC" w:rsidP="00E478AC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</w:pP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VII</w:t>
      </w:r>
      <w:r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I</w:t>
      </w: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.</w:t>
      </w:r>
      <w:r w:rsidRPr="00B26214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ab/>
      </w:r>
      <w:r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Anexos</w:t>
      </w:r>
    </w:p>
    <w:p w14:paraId="655D0FD9" w14:textId="3B6E65B8" w:rsidR="00E478AC" w:rsidRDefault="00A45195" w:rsidP="00E478AC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{%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for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a in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annexes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%}</w:t>
      </w:r>
    </w:p>
    <w:p w14:paraId="7BE92D97" w14:textId="59CDE5F9" w:rsidR="00A45195" w:rsidRDefault="00A45195" w:rsidP="00A45195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>{{ a[“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title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>”] }}</w:t>
      </w:r>
    </w:p>
    <w:p w14:paraId="4E5E433F" w14:textId="65E45610" w:rsidR="00A45195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>Objetivo: {{ a[“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objective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>”] }}</w:t>
      </w:r>
    </w:p>
    <w:p w14:paraId="7278AE32" w14:textId="78B63A30" w:rsidR="00637266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>Preguntas a considerar:</w:t>
      </w:r>
    </w:p>
    <w:p w14:paraId="0630E1B5" w14:textId="7A214540" w:rsidR="00637266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{%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for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q in a[“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questions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>”] %}</w:t>
      </w:r>
    </w:p>
    <w:p w14:paraId="13C81396" w14:textId="77777777" w:rsidR="002E6A6C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lastRenderedPageBreak/>
        <w:t xml:space="preserve">{{ q }} </w:t>
      </w:r>
    </w:p>
    <w:p w14:paraId="38636334" w14:textId="151CFAA4" w:rsidR="00637266" w:rsidRDefault="00637266" w:rsidP="00A45195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{%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endfor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%}</w:t>
      </w:r>
    </w:p>
    <w:p w14:paraId="3628F213" w14:textId="5EFEF276" w:rsidR="00E478AC" w:rsidRPr="00E478AC" w:rsidRDefault="00637266" w:rsidP="00637266">
      <w:pPr>
        <w:pStyle w:val="Prrafodelista"/>
        <w:jc w:val="both"/>
        <w:rPr>
          <w:rFonts w:asciiTheme="minorHAnsi" w:hAnsiTheme="minorHAnsi" w:cstheme="minorHAnsi"/>
          <w:sz w:val="24"/>
          <w:szCs w:val="24"/>
          <w:lang w:val="es-EC"/>
        </w:rPr>
      </w:pPr>
      <w:r>
        <w:rPr>
          <w:rFonts w:asciiTheme="minorHAnsi" w:hAnsiTheme="minorHAnsi" w:cstheme="minorHAnsi"/>
          <w:sz w:val="24"/>
          <w:szCs w:val="24"/>
          <w:lang w:val="es-EC"/>
        </w:rPr>
        <w:t xml:space="preserve">{% </w:t>
      </w:r>
      <w:proofErr w:type="spellStart"/>
      <w:r>
        <w:rPr>
          <w:rFonts w:asciiTheme="minorHAnsi" w:hAnsiTheme="minorHAnsi" w:cstheme="minorHAnsi"/>
          <w:sz w:val="24"/>
          <w:szCs w:val="24"/>
          <w:lang w:val="es-EC"/>
        </w:rPr>
        <w:t>endfor</w:t>
      </w:r>
      <w:proofErr w:type="spellEnd"/>
      <w:r>
        <w:rPr>
          <w:rFonts w:asciiTheme="minorHAnsi" w:hAnsiTheme="minorHAnsi" w:cstheme="minorHAnsi"/>
          <w:sz w:val="24"/>
          <w:szCs w:val="24"/>
          <w:lang w:val="es-EC"/>
        </w:rPr>
        <w:t xml:space="preserve"> %}</w:t>
      </w:r>
    </w:p>
    <w:sectPr w:rsidR="00E478AC" w:rsidRPr="00E478AC" w:rsidSect="00270EB6">
      <w:headerReference w:type="default" r:id="rId7"/>
      <w:footerReference w:type="default" r:id="rId8"/>
      <w:pgSz w:w="11906" w:h="16838"/>
      <w:pgMar w:top="181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3A260" w14:textId="77777777" w:rsidR="00694A70" w:rsidRDefault="00694A70" w:rsidP="00966454">
      <w:r>
        <w:separator/>
      </w:r>
    </w:p>
  </w:endnote>
  <w:endnote w:type="continuationSeparator" w:id="0">
    <w:p w14:paraId="0D9AD6A7" w14:textId="77777777" w:rsidR="00694A70" w:rsidRDefault="00694A70" w:rsidP="0096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9AC28" w14:textId="77777777" w:rsidR="00265F4C" w:rsidRDefault="00813A8A">
    <w:pPr>
      <w:pStyle w:val="Piedepgina"/>
    </w:pPr>
    <w:r w:rsidRPr="004038FE">
      <w:rPr>
        <w:noProof/>
      </w:rPr>
      <w:drawing>
        <wp:anchor distT="0" distB="0" distL="114300" distR="114300" simplePos="0" relativeHeight="251660288" behindDoc="0" locked="0" layoutInCell="1" allowOverlap="1" wp14:anchorId="36A379EF" wp14:editId="38899194">
          <wp:simplePos x="0" y="0"/>
          <wp:positionH relativeFrom="page">
            <wp:posOffset>54591</wp:posOffset>
          </wp:positionH>
          <wp:positionV relativeFrom="paragraph">
            <wp:posOffset>191381</wp:posOffset>
          </wp:positionV>
          <wp:extent cx="604265" cy="325373"/>
          <wp:effectExtent l="0" t="0" r="5715" b="0"/>
          <wp:wrapNone/>
          <wp:docPr id="5" name="Imagen 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36" cy="329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054EF" w14:textId="77777777" w:rsidR="00694A70" w:rsidRDefault="00694A70" w:rsidP="00966454">
      <w:r>
        <w:separator/>
      </w:r>
    </w:p>
  </w:footnote>
  <w:footnote w:type="continuationSeparator" w:id="0">
    <w:p w14:paraId="15101008" w14:textId="77777777" w:rsidR="00694A70" w:rsidRDefault="00694A70" w:rsidP="00966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6F0F1" w14:textId="33D02F61" w:rsidR="00265F4C" w:rsidRPr="00B901AA" w:rsidRDefault="00813A8A" w:rsidP="004038FE">
    <w:pPr>
      <w:pStyle w:val="Encabezado"/>
      <w:jc w:val="center"/>
      <w:rPr>
        <w:b/>
        <w:bCs/>
        <w:smallCaps/>
        <w:sz w:val="36"/>
        <w:szCs w:val="36"/>
      </w:rPr>
    </w:pPr>
    <w:r w:rsidRPr="00B901AA">
      <w:rPr>
        <w:noProof/>
        <w:sz w:val="40"/>
        <w:szCs w:val="40"/>
      </w:rPr>
      <w:drawing>
        <wp:anchor distT="0" distB="0" distL="114300" distR="114300" simplePos="0" relativeHeight="251661312" behindDoc="0" locked="0" layoutInCell="1" allowOverlap="1" wp14:anchorId="4A07BD82" wp14:editId="25FDFE11">
          <wp:simplePos x="0" y="0"/>
          <wp:positionH relativeFrom="column">
            <wp:posOffset>-1021867</wp:posOffset>
          </wp:positionH>
          <wp:positionV relativeFrom="paragraph">
            <wp:posOffset>-427033</wp:posOffset>
          </wp:positionV>
          <wp:extent cx="600075" cy="638810"/>
          <wp:effectExtent l="0" t="0" r="9525" b="8890"/>
          <wp:wrapNone/>
          <wp:docPr id="4" name="Imagen 4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56" b="-1"/>
                  <a:stretch/>
                </pic:blipFill>
                <pic:spPr bwMode="auto">
                  <a:xfrm>
                    <a:off x="0" y="0"/>
                    <a:ext cx="600075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1AA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08A3DA" wp14:editId="12829539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668655" cy="11122584"/>
              <wp:effectExtent l="0" t="0" r="17145" b="222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655" cy="11122584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1E6B16" id="Rectángulo 2" o:spid="_x0000_s1026" style="position:absolute;margin-left:0;margin-top:-35.4pt;width:52.65pt;height:875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" fillcolor="black [3200]" strokecolor="black [1600]" strokeweight="1pt">
              <w10:wrap anchorx="page"/>
            </v:rect>
          </w:pict>
        </mc:Fallback>
      </mc:AlternateContent>
    </w:r>
    <w:r w:rsidRPr="00B901AA">
      <w:rPr>
        <w:b/>
        <w:bCs/>
        <w:smallCaps/>
        <w:sz w:val="40"/>
        <w:szCs w:val="40"/>
      </w:rPr>
      <w:t>FACULTAD DE INGENIERÍA Y CIENCIAS APLICADAS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4F41"/>
    <w:multiLevelType w:val="hybridMultilevel"/>
    <w:tmpl w:val="D3D673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90FFD"/>
    <w:multiLevelType w:val="hybridMultilevel"/>
    <w:tmpl w:val="43C8DE4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62A6B"/>
    <w:multiLevelType w:val="hybridMultilevel"/>
    <w:tmpl w:val="07C69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04F88"/>
    <w:multiLevelType w:val="hybridMultilevel"/>
    <w:tmpl w:val="552C12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B7B75"/>
    <w:multiLevelType w:val="hybridMultilevel"/>
    <w:tmpl w:val="1C9879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53641"/>
    <w:multiLevelType w:val="hybridMultilevel"/>
    <w:tmpl w:val="24AEB24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33683"/>
    <w:multiLevelType w:val="hybridMultilevel"/>
    <w:tmpl w:val="0B4CD3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457AB"/>
    <w:multiLevelType w:val="hybridMultilevel"/>
    <w:tmpl w:val="F72AA5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A4977"/>
    <w:multiLevelType w:val="hybridMultilevel"/>
    <w:tmpl w:val="3C12ED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624626"/>
    <w:multiLevelType w:val="hybridMultilevel"/>
    <w:tmpl w:val="E21E4E0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0296F"/>
    <w:multiLevelType w:val="hybridMultilevel"/>
    <w:tmpl w:val="8398BF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D5748"/>
    <w:multiLevelType w:val="hybridMultilevel"/>
    <w:tmpl w:val="3EA804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B2B0F"/>
    <w:multiLevelType w:val="hybridMultilevel"/>
    <w:tmpl w:val="FE9C3DDC"/>
    <w:lvl w:ilvl="0" w:tplc="7D1CFC6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1F3864" w:themeColor="accent1" w:themeShade="8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62A74"/>
    <w:multiLevelType w:val="hybridMultilevel"/>
    <w:tmpl w:val="B03EAF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75143">
    <w:abstractNumId w:val="13"/>
  </w:num>
  <w:num w:numId="2" w16cid:durableId="1958638974">
    <w:abstractNumId w:val="2"/>
  </w:num>
  <w:num w:numId="3" w16cid:durableId="1676762515">
    <w:abstractNumId w:val="12"/>
  </w:num>
  <w:num w:numId="4" w16cid:durableId="1550994381">
    <w:abstractNumId w:val="6"/>
  </w:num>
  <w:num w:numId="5" w16cid:durableId="1898129595">
    <w:abstractNumId w:val="7"/>
  </w:num>
  <w:num w:numId="6" w16cid:durableId="674383550">
    <w:abstractNumId w:val="4"/>
  </w:num>
  <w:num w:numId="7" w16cid:durableId="738211962">
    <w:abstractNumId w:val="9"/>
  </w:num>
  <w:num w:numId="8" w16cid:durableId="957101749">
    <w:abstractNumId w:val="10"/>
  </w:num>
  <w:num w:numId="9" w16cid:durableId="1925718816">
    <w:abstractNumId w:val="5"/>
  </w:num>
  <w:num w:numId="10" w16cid:durableId="1180241152">
    <w:abstractNumId w:val="11"/>
  </w:num>
  <w:num w:numId="11" w16cid:durableId="538400113">
    <w:abstractNumId w:val="0"/>
  </w:num>
  <w:num w:numId="12" w16cid:durableId="1719627251">
    <w:abstractNumId w:val="8"/>
  </w:num>
  <w:num w:numId="13" w16cid:durableId="2063668736">
    <w:abstractNumId w:val="3"/>
  </w:num>
  <w:num w:numId="14" w16cid:durableId="1110204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54"/>
    <w:rsid w:val="000319DC"/>
    <w:rsid w:val="00100E39"/>
    <w:rsid w:val="00197D51"/>
    <w:rsid w:val="001D32C0"/>
    <w:rsid w:val="001F16E5"/>
    <w:rsid w:val="00204839"/>
    <w:rsid w:val="00265F4C"/>
    <w:rsid w:val="00270EB6"/>
    <w:rsid w:val="0029446E"/>
    <w:rsid w:val="002952FE"/>
    <w:rsid w:val="002B575B"/>
    <w:rsid w:val="002E6A6C"/>
    <w:rsid w:val="003141FE"/>
    <w:rsid w:val="00342816"/>
    <w:rsid w:val="003F013A"/>
    <w:rsid w:val="00435F7F"/>
    <w:rsid w:val="004563B8"/>
    <w:rsid w:val="004D1855"/>
    <w:rsid w:val="005F0C91"/>
    <w:rsid w:val="005F47D5"/>
    <w:rsid w:val="00637266"/>
    <w:rsid w:val="00640949"/>
    <w:rsid w:val="00694A70"/>
    <w:rsid w:val="006F174E"/>
    <w:rsid w:val="007B3533"/>
    <w:rsid w:val="007F27DF"/>
    <w:rsid w:val="00813A8A"/>
    <w:rsid w:val="008A48C4"/>
    <w:rsid w:val="008D1813"/>
    <w:rsid w:val="00966454"/>
    <w:rsid w:val="00971E6E"/>
    <w:rsid w:val="009F3451"/>
    <w:rsid w:val="00A17DB0"/>
    <w:rsid w:val="00A45195"/>
    <w:rsid w:val="00AD0BFB"/>
    <w:rsid w:val="00B20661"/>
    <w:rsid w:val="00B26214"/>
    <w:rsid w:val="00B55DB0"/>
    <w:rsid w:val="00CB1FD1"/>
    <w:rsid w:val="00D40A4D"/>
    <w:rsid w:val="00D55116"/>
    <w:rsid w:val="00DF304D"/>
    <w:rsid w:val="00E212B2"/>
    <w:rsid w:val="00E478AC"/>
    <w:rsid w:val="00E934A5"/>
    <w:rsid w:val="00EB5B37"/>
    <w:rsid w:val="018C5C04"/>
    <w:rsid w:val="05358C6D"/>
    <w:rsid w:val="0C09194B"/>
    <w:rsid w:val="0DA4E9AC"/>
    <w:rsid w:val="10BE053C"/>
    <w:rsid w:val="1C0C42BE"/>
    <w:rsid w:val="30466D47"/>
    <w:rsid w:val="306DB2A0"/>
    <w:rsid w:val="337E0E09"/>
    <w:rsid w:val="3B9D5AB5"/>
    <w:rsid w:val="424B73ED"/>
    <w:rsid w:val="42E776D2"/>
    <w:rsid w:val="48369C08"/>
    <w:rsid w:val="537E62C8"/>
    <w:rsid w:val="5B8B0C31"/>
    <w:rsid w:val="632E3A57"/>
    <w:rsid w:val="6402510B"/>
    <w:rsid w:val="64074156"/>
    <w:rsid w:val="66A2DD6D"/>
    <w:rsid w:val="6976846C"/>
    <w:rsid w:val="6DEAD1A8"/>
    <w:rsid w:val="71AC242D"/>
    <w:rsid w:val="742BF02F"/>
    <w:rsid w:val="757BC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3A7E8"/>
  <w15:chartTrackingRefBased/>
  <w15:docId w15:val="{D80E9C18-5DDC-4760-8906-B66F46FA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1F16E5"/>
  </w:style>
  <w:style w:type="paragraph" w:styleId="Piedepgina">
    <w:name w:val="footer"/>
    <w:basedOn w:val="Normal"/>
    <w:link w:val="PiedepginaC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16E5"/>
  </w:style>
  <w:style w:type="paragraph" w:styleId="Textoindependiente">
    <w:name w:val="Body Text"/>
    <w:basedOn w:val="Normal"/>
    <w:link w:val="TextoindependienteCar"/>
    <w:uiPriority w:val="1"/>
    <w:qFormat/>
    <w:rsid w:val="001F16E5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F16E5"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34"/>
    <w:qFormat/>
    <w:rsid w:val="001F16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Plantillas%20personalizadas%20de%20Office\PlantillaWordUD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PlantillaWordUDLA.dotx</Template>
  <TotalTime>18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Jaime Alejandro Govea</cp:lastModifiedBy>
  <cp:revision>10</cp:revision>
  <dcterms:created xsi:type="dcterms:W3CDTF">2023-10-16T23:15:00Z</dcterms:created>
  <dcterms:modified xsi:type="dcterms:W3CDTF">2024-11-07T13:59:00Z</dcterms:modified>
</cp:coreProperties>
</file>